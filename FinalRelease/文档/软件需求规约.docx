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FE9BD" w14:textId="1D1DAAE5" w:rsidR="00286C0B" w:rsidRDefault="000B6BF7">
      <w:pPr>
        <w:pStyle w:val="ab"/>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076A2C">
        <w:rPr>
          <w:rFonts w:ascii="Arial" w:hAnsi="Arial"/>
        </w:rPr>
        <w:t>My</w:t>
      </w:r>
      <w:r w:rsidR="00F35720">
        <w:rPr>
          <w:rFonts w:ascii="Arial" w:hAnsi="Arial"/>
        </w:rPr>
        <w:t xml:space="preserve"> </w:t>
      </w:r>
      <w:r w:rsidR="00076A2C">
        <w:rPr>
          <w:rFonts w:ascii="Arial" w:hAnsi="Arial" w:hint="eastAsia"/>
        </w:rPr>
        <w:t>PC</w:t>
      </w:r>
      <w:r w:rsidR="00F35720">
        <w:rPr>
          <w:rFonts w:ascii="Arial" w:hAnsi="Arial"/>
        </w:rPr>
        <w:t xml:space="preserve"> </w:t>
      </w:r>
      <w:r w:rsidR="00076A2C">
        <w:rPr>
          <w:rFonts w:ascii="Arial" w:hAnsi="Arial"/>
        </w:rPr>
        <w:t>Logo</w:t>
      </w:r>
      <w:r>
        <w:rPr>
          <w:rFonts w:ascii="Arial" w:hAnsi="Arial" w:hint="eastAsia"/>
        </w:rPr>
        <w:t>&gt;</w:t>
      </w:r>
      <w:r>
        <w:rPr>
          <w:rFonts w:ascii="Arial" w:hAnsi="Arial"/>
        </w:rPr>
        <w:fldChar w:fldCharType="end"/>
      </w:r>
    </w:p>
    <w:p w14:paraId="52C6CAFB" w14:textId="77777777" w:rsidR="00286C0B" w:rsidRDefault="000B6BF7">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2F65D86D" w14:textId="77777777" w:rsidR="00286C0B" w:rsidRDefault="00286C0B">
      <w:pPr>
        <w:pStyle w:val="ab"/>
        <w:jc w:val="right"/>
      </w:pPr>
    </w:p>
    <w:p w14:paraId="712C8DE2" w14:textId="2F01239A" w:rsidR="00286C0B" w:rsidRDefault="000B6BF7">
      <w:pPr>
        <w:pStyle w:val="ab"/>
        <w:jc w:val="right"/>
        <w:rPr>
          <w:sz w:val="28"/>
        </w:rPr>
      </w:pPr>
      <w:r>
        <w:rPr>
          <w:rFonts w:hint="eastAsia"/>
          <w:sz w:val="28"/>
        </w:rPr>
        <w:t>版本</w:t>
      </w:r>
      <w:r w:rsidR="00227BDC">
        <w:rPr>
          <w:rFonts w:ascii="Arial" w:hAnsi="Arial"/>
          <w:sz w:val="28"/>
        </w:rPr>
        <w:t xml:space="preserve"> &lt;</w:t>
      </w:r>
      <w:r w:rsidR="00227BDC">
        <w:rPr>
          <w:rFonts w:ascii="Arial" w:hAnsi="Arial" w:hint="eastAsia"/>
          <w:sz w:val="28"/>
        </w:rPr>
        <w:t>2</w:t>
      </w:r>
      <w:r>
        <w:rPr>
          <w:rFonts w:ascii="Arial" w:hAnsi="Arial"/>
          <w:sz w:val="28"/>
        </w:rPr>
        <w:t>.0&gt;</w:t>
      </w:r>
    </w:p>
    <w:p w14:paraId="3FDE68CD" w14:textId="77777777" w:rsidR="00286C0B" w:rsidRDefault="00286C0B" w:rsidP="00B473C5">
      <w:pPr>
        <w:pStyle w:val="ab"/>
        <w:jc w:val="left"/>
        <w:rPr>
          <w:sz w:val="28"/>
        </w:rPr>
      </w:pPr>
    </w:p>
    <w:p w14:paraId="526744E2" w14:textId="77777777" w:rsidR="00286C0B" w:rsidRDefault="00286C0B">
      <w:pPr>
        <w:sectPr w:rsidR="00286C0B">
          <w:headerReference w:type="default" r:id="rId8"/>
          <w:pgSz w:w="12240" w:h="15840"/>
          <w:pgMar w:top="1440" w:right="1440" w:bottom="1440" w:left="1440" w:header="720" w:footer="720" w:gutter="0"/>
          <w:cols w:space="720"/>
          <w:vAlign w:val="center"/>
        </w:sectPr>
      </w:pPr>
    </w:p>
    <w:p w14:paraId="5ECA65B8" w14:textId="77777777" w:rsidR="00286C0B" w:rsidRDefault="000B6BF7">
      <w:pPr>
        <w:pStyle w:val="ab"/>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286C0B" w14:paraId="5BAD2DE2" w14:textId="77777777">
        <w:tc>
          <w:tcPr>
            <w:tcW w:w="2304" w:type="dxa"/>
          </w:tcPr>
          <w:p w14:paraId="15AD38F6" w14:textId="77777777" w:rsidR="00286C0B" w:rsidRDefault="000B6BF7">
            <w:pPr>
              <w:pStyle w:val="Tabletext"/>
              <w:jc w:val="center"/>
              <w:rPr>
                <w:b/>
              </w:rPr>
            </w:pPr>
            <w:r>
              <w:rPr>
                <w:rFonts w:hint="eastAsia"/>
                <w:b/>
              </w:rPr>
              <w:t>日期</w:t>
            </w:r>
          </w:p>
        </w:tc>
        <w:tc>
          <w:tcPr>
            <w:tcW w:w="1152" w:type="dxa"/>
          </w:tcPr>
          <w:p w14:paraId="316EE52C" w14:textId="77777777" w:rsidR="00286C0B" w:rsidRDefault="000B6BF7">
            <w:pPr>
              <w:pStyle w:val="Tabletext"/>
              <w:jc w:val="center"/>
              <w:rPr>
                <w:b/>
              </w:rPr>
            </w:pPr>
            <w:r>
              <w:rPr>
                <w:rFonts w:hint="eastAsia"/>
                <w:b/>
              </w:rPr>
              <w:t>版本</w:t>
            </w:r>
          </w:p>
        </w:tc>
        <w:tc>
          <w:tcPr>
            <w:tcW w:w="3744" w:type="dxa"/>
          </w:tcPr>
          <w:p w14:paraId="065A9E7B" w14:textId="77777777" w:rsidR="00286C0B" w:rsidRDefault="000B6BF7">
            <w:pPr>
              <w:pStyle w:val="Tabletext"/>
              <w:jc w:val="center"/>
              <w:rPr>
                <w:b/>
              </w:rPr>
            </w:pPr>
            <w:r>
              <w:rPr>
                <w:rFonts w:hint="eastAsia"/>
                <w:b/>
              </w:rPr>
              <w:t>说明</w:t>
            </w:r>
          </w:p>
        </w:tc>
        <w:tc>
          <w:tcPr>
            <w:tcW w:w="2304" w:type="dxa"/>
          </w:tcPr>
          <w:p w14:paraId="5D7E91D3" w14:textId="77777777" w:rsidR="00286C0B" w:rsidRDefault="000B6BF7">
            <w:pPr>
              <w:pStyle w:val="Tabletext"/>
              <w:jc w:val="center"/>
              <w:rPr>
                <w:b/>
              </w:rPr>
            </w:pPr>
            <w:r>
              <w:rPr>
                <w:rFonts w:hint="eastAsia"/>
                <w:b/>
              </w:rPr>
              <w:t>作者</w:t>
            </w:r>
          </w:p>
        </w:tc>
      </w:tr>
      <w:tr w:rsidR="00286C0B" w14:paraId="0A91782E" w14:textId="77777777">
        <w:tc>
          <w:tcPr>
            <w:tcW w:w="2304" w:type="dxa"/>
          </w:tcPr>
          <w:p w14:paraId="1DC615F7" w14:textId="5CD0C966" w:rsidR="00286C0B" w:rsidRDefault="000B6BF7">
            <w:pPr>
              <w:pStyle w:val="Tabletext"/>
            </w:pPr>
            <w:r>
              <w:rPr>
                <w:rFonts w:ascii="Times New Roman"/>
              </w:rPr>
              <w:t>&lt;</w:t>
            </w:r>
            <w:r w:rsidR="00F35720">
              <w:rPr>
                <w:rFonts w:hint="eastAsia"/>
              </w:rPr>
              <w:t>7</w:t>
            </w:r>
            <w:r>
              <w:rPr>
                <w:rFonts w:ascii="Times New Roman"/>
              </w:rPr>
              <w:t>/</w:t>
            </w:r>
            <w:r w:rsidR="00F35720">
              <w:rPr>
                <w:rFonts w:hint="eastAsia"/>
              </w:rPr>
              <w:t>1</w:t>
            </w:r>
            <w:r w:rsidR="00F35720">
              <w:t>0</w:t>
            </w:r>
            <w:r>
              <w:rPr>
                <w:rFonts w:ascii="Times New Roman"/>
              </w:rPr>
              <w:t>/</w:t>
            </w:r>
            <w:r w:rsidR="00F35720">
              <w:rPr>
                <w:rFonts w:hint="eastAsia"/>
              </w:rPr>
              <w:t>2</w:t>
            </w:r>
            <w:r w:rsidR="00F35720">
              <w:t>020</w:t>
            </w:r>
            <w:r>
              <w:rPr>
                <w:rFonts w:ascii="Times New Roman"/>
              </w:rPr>
              <w:t>&gt;</w:t>
            </w:r>
          </w:p>
        </w:tc>
        <w:tc>
          <w:tcPr>
            <w:tcW w:w="1152" w:type="dxa"/>
          </w:tcPr>
          <w:p w14:paraId="5345568F" w14:textId="1FC9381C" w:rsidR="00286C0B" w:rsidRDefault="000B6BF7">
            <w:pPr>
              <w:pStyle w:val="Tabletext"/>
            </w:pPr>
            <w:r>
              <w:rPr>
                <w:rFonts w:ascii="Times New Roman"/>
              </w:rPr>
              <w:t>&lt;</w:t>
            </w:r>
            <w:r w:rsidR="00F35720">
              <w:rPr>
                <w:rFonts w:ascii="Times New Roman"/>
              </w:rPr>
              <w:t>1</w:t>
            </w:r>
            <w:r>
              <w:rPr>
                <w:rFonts w:ascii="Times New Roman"/>
              </w:rPr>
              <w:t>.</w:t>
            </w:r>
            <w:r w:rsidR="00F35720">
              <w:rPr>
                <w:rFonts w:ascii="Times New Roman"/>
              </w:rPr>
              <w:t>0</w:t>
            </w:r>
            <w:r>
              <w:rPr>
                <w:rFonts w:ascii="Times New Roman"/>
              </w:rPr>
              <w:t>&gt;</w:t>
            </w:r>
          </w:p>
        </w:tc>
        <w:tc>
          <w:tcPr>
            <w:tcW w:w="3744" w:type="dxa"/>
          </w:tcPr>
          <w:p w14:paraId="26167DC6" w14:textId="183F2E51" w:rsidR="00286C0B" w:rsidRDefault="00F35720">
            <w:pPr>
              <w:pStyle w:val="Tabletext"/>
            </w:pPr>
            <w:r>
              <w:rPr>
                <w:rFonts w:ascii="Times New Roman" w:hint="eastAsia"/>
              </w:rPr>
              <w:t>初步需求规约</w:t>
            </w:r>
          </w:p>
        </w:tc>
        <w:tc>
          <w:tcPr>
            <w:tcW w:w="2304" w:type="dxa"/>
          </w:tcPr>
          <w:p w14:paraId="47E3D5E4" w14:textId="1A1F7908" w:rsidR="00286C0B" w:rsidRDefault="00F35720">
            <w:pPr>
              <w:pStyle w:val="Tabletext"/>
            </w:pPr>
            <w:r>
              <w:rPr>
                <w:rFonts w:ascii="Times New Roman" w:hint="eastAsia"/>
              </w:rPr>
              <w:t>所有组员</w:t>
            </w:r>
          </w:p>
        </w:tc>
      </w:tr>
      <w:tr w:rsidR="00286C0B" w14:paraId="4C853634" w14:textId="77777777">
        <w:tc>
          <w:tcPr>
            <w:tcW w:w="2304" w:type="dxa"/>
          </w:tcPr>
          <w:p w14:paraId="09BC22DA" w14:textId="0227EE35" w:rsidR="00286C0B" w:rsidRDefault="00EB798D">
            <w:pPr>
              <w:pStyle w:val="Tabletext"/>
            </w:pPr>
            <w:r>
              <w:rPr>
                <w:rFonts w:hint="eastAsia"/>
              </w:rPr>
              <w:t>&lt;</w:t>
            </w:r>
            <w:r w:rsidR="00960D5A">
              <w:t>1</w:t>
            </w:r>
            <w:r w:rsidR="00960D5A">
              <w:rPr>
                <w:rFonts w:hint="eastAsia"/>
              </w:rPr>
              <w:t>7</w:t>
            </w:r>
            <w:r>
              <w:t>/11/2020&gt;</w:t>
            </w:r>
          </w:p>
        </w:tc>
        <w:tc>
          <w:tcPr>
            <w:tcW w:w="1152" w:type="dxa"/>
          </w:tcPr>
          <w:p w14:paraId="1191CA22" w14:textId="2FEAE7CB" w:rsidR="00286C0B" w:rsidRDefault="00EB798D">
            <w:pPr>
              <w:pStyle w:val="Tabletext"/>
            </w:pPr>
            <w:r>
              <w:rPr>
                <w:rFonts w:hint="eastAsia"/>
              </w:rPr>
              <w:t>&lt;</w:t>
            </w:r>
            <w:r>
              <w:t>2.0&gt;</w:t>
            </w:r>
          </w:p>
        </w:tc>
        <w:tc>
          <w:tcPr>
            <w:tcW w:w="3744" w:type="dxa"/>
          </w:tcPr>
          <w:p w14:paraId="21043207" w14:textId="6B16E796" w:rsidR="00286C0B" w:rsidRDefault="00EB798D" w:rsidP="002C5926">
            <w:pPr>
              <w:pStyle w:val="Tabletext"/>
            </w:pPr>
            <w:r>
              <w:rPr>
                <w:rFonts w:hint="eastAsia"/>
              </w:rPr>
              <w:t>修改了</w:t>
            </w:r>
            <w:r w:rsidR="002C5926">
              <w:rPr>
                <w:rFonts w:hint="eastAsia"/>
              </w:rPr>
              <w:t>软件需求定位</w:t>
            </w:r>
          </w:p>
        </w:tc>
        <w:tc>
          <w:tcPr>
            <w:tcW w:w="2304" w:type="dxa"/>
          </w:tcPr>
          <w:p w14:paraId="38FFE872" w14:textId="028F9E6F" w:rsidR="00286C0B" w:rsidRDefault="00EB798D">
            <w:pPr>
              <w:pStyle w:val="Tabletext"/>
            </w:pPr>
            <w:proofErr w:type="gramStart"/>
            <w:r>
              <w:rPr>
                <w:rFonts w:hint="eastAsia"/>
              </w:rPr>
              <w:t>焦明胜</w:t>
            </w:r>
            <w:proofErr w:type="gramEnd"/>
          </w:p>
        </w:tc>
      </w:tr>
      <w:tr w:rsidR="00286C0B" w14:paraId="22DA2F7E" w14:textId="77777777">
        <w:tc>
          <w:tcPr>
            <w:tcW w:w="2304" w:type="dxa"/>
          </w:tcPr>
          <w:p w14:paraId="2D7D4C19" w14:textId="77777777" w:rsidR="00286C0B" w:rsidRDefault="00286C0B">
            <w:pPr>
              <w:pStyle w:val="Tabletext"/>
            </w:pPr>
          </w:p>
        </w:tc>
        <w:tc>
          <w:tcPr>
            <w:tcW w:w="1152" w:type="dxa"/>
          </w:tcPr>
          <w:p w14:paraId="3ADD2171" w14:textId="77777777" w:rsidR="00286C0B" w:rsidRDefault="00286C0B">
            <w:pPr>
              <w:pStyle w:val="Tabletext"/>
            </w:pPr>
          </w:p>
        </w:tc>
        <w:tc>
          <w:tcPr>
            <w:tcW w:w="3744" w:type="dxa"/>
          </w:tcPr>
          <w:p w14:paraId="5058B508" w14:textId="77777777" w:rsidR="00286C0B" w:rsidRDefault="00286C0B">
            <w:pPr>
              <w:pStyle w:val="Tabletext"/>
            </w:pPr>
          </w:p>
        </w:tc>
        <w:tc>
          <w:tcPr>
            <w:tcW w:w="2304" w:type="dxa"/>
          </w:tcPr>
          <w:p w14:paraId="7625CA98" w14:textId="77777777" w:rsidR="00286C0B" w:rsidRDefault="00286C0B">
            <w:pPr>
              <w:pStyle w:val="Tabletext"/>
            </w:pPr>
          </w:p>
        </w:tc>
      </w:tr>
      <w:tr w:rsidR="00286C0B" w14:paraId="5382C969" w14:textId="77777777">
        <w:tc>
          <w:tcPr>
            <w:tcW w:w="2304" w:type="dxa"/>
          </w:tcPr>
          <w:p w14:paraId="275CBB6F" w14:textId="77777777" w:rsidR="00286C0B" w:rsidRDefault="00286C0B">
            <w:pPr>
              <w:pStyle w:val="Tabletext"/>
            </w:pPr>
          </w:p>
        </w:tc>
        <w:tc>
          <w:tcPr>
            <w:tcW w:w="1152" w:type="dxa"/>
          </w:tcPr>
          <w:p w14:paraId="2B8F4FD1" w14:textId="77777777" w:rsidR="00286C0B" w:rsidRDefault="00286C0B">
            <w:pPr>
              <w:pStyle w:val="Tabletext"/>
            </w:pPr>
          </w:p>
        </w:tc>
        <w:tc>
          <w:tcPr>
            <w:tcW w:w="3744" w:type="dxa"/>
          </w:tcPr>
          <w:p w14:paraId="33F5CB22" w14:textId="77777777" w:rsidR="00286C0B" w:rsidRDefault="00286C0B">
            <w:pPr>
              <w:pStyle w:val="Tabletext"/>
            </w:pPr>
          </w:p>
        </w:tc>
        <w:tc>
          <w:tcPr>
            <w:tcW w:w="2304" w:type="dxa"/>
          </w:tcPr>
          <w:p w14:paraId="777EB8C1" w14:textId="77777777" w:rsidR="00286C0B" w:rsidRDefault="00286C0B">
            <w:pPr>
              <w:pStyle w:val="Tabletext"/>
            </w:pPr>
          </w:p>
        </w:tc>
      </w:tr>
    </w:tbl>
    <w:p w14:paraId="5B75A061" w14:textId="77777777" w:rsidR="00286C0B" w:rsidRDefault="00286C0B"/>
    <w:p w14:paraId="4A967DE8" w14:textId="77777777" w:rsidR="00286C0B" w:rsidRDefault="000B6BF7">
      <w:pPr>
        <w:pStyle w:val="ab"/>
      </w:pPr>
      <w:r>
        <w:br w:type="page"/>
      </w:r>
      <w:r>
        <w:rPr>
          <w:rFonts w:hint="eastAsia"/>
        </w:rPr>
        <w:lastRenderedPageBreak/>
        <w:t>目录</w:t>
      </w:r>
    </w:p>
    <w:p w14:paraId="0A6910DD" w14:textId="2AEDA119" w:rsidR="00286C0B" w:rsidRDefault="000B6BF7">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rsidR="0042795C">
        <w:rPr>
          <w:rFonts w:hint="eastAsia"/>
        </w:rPr>
        <w:t>4</w:t>
      </w:r>
    </w:p>
    <w:p w14:paraId="7BB8B11E" w14:textId="5696DCDE" w:rsidR="00286C0B" w:rsidRDefault="000B6BF7">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rsidR="0042795C">
        <w:rPr>
          <w:rFonts w:hint="eastAsia"/>
        </w:rPr>
        <w:t>4</w:t>
      </w:r>
    </w:p>
    <w:p w14:paraId="776FCCFF" w14:textId="68ABBBF7" w:rsidR="00286C0B" w:rsidRDefault="000B6BF7">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rsidR="0042795C">
        <w:rPr>
          <w:rFonts w:hint="eastAsia"/>
        </w:rPr>
        <w:t>4</w:t>
      </w:r>
    </w:p>
    <w:p w14:paraId="171851A5" w14:textId="7816571D" w:rsidR="00286C0B" w:rsidRDefault="000B6BF7">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rsidR="0042795C">
        <w:rPr>
          <w:rFonts w:hint="eastAsia"/>
        </w:rPr>
        <w:t>4</w:t>
      </w:r>
    </w:p>
    <w:p w14:paraId="1B00D5ED" w14:textId="1F0C3514" w:rsidR="00286C0B" w:rsidRDefault="000B6BF7">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rsidR="00B47EF5">
        <w:rPr>
          <w:rFonts w:hint="eastAsia"/>
        </w:rPr>
        <w:t>4</w:t>
      </w:r>
    </w:p>
    <w:p w14:paraId="0A1B944E" w14:textId="6FFCEC3D" w:rsidR="00286C0B" w:rsidRDefault="000B6BF7">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rsidR="00B47EF5">
        <w:rPr>
          <w:rFonts w:hint="eastAsia"/>
        </w:rPr>
        <w:t>5</w:t>
      </w:r>
    </w:p>
    <w:p w14:paraId="5F153872" w14:textId="4D9A4EE5" w:rsidR="00286C0B" w:rsidRDefault="000B6BF7">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sidR="00C22A0B">
        <w:rPr>
          <w:rFonts w:hint="eastAsia"/>
        </w:rPr>
        <w:t>5</w:t>
      </w:r>
    </w:p>
    <w:p w14:paraId="4C234B86" w14:textId="786A84D5" w:rsidR="00286C0B" w:rsidRDefault="000B6BF7">
      <w:pPr>
        <w:pStyle w:val="30"/>
        <w:rPr>
          <w:rFonts w:ascii="Calibri" w:hAnsi="Calibri"/>
          <w:kern w:val="2"/>
          <w:sz w:val="21"/>
          <w:szCs w:val="22"/>
        </w:rPr>
      </w:pPr>
      <w:r>
        <w:t>3.1.1</w:t>
      </w:r>
      <w:r>
        <w:rPr>
          <w:rFonts w:ascii="Calibri" w:hAnsi="Calibri"/>
          <w:kern w:val="2"/>
          <w:sz w:val="21"/>
          <w:szCs w:val="22"/>
        </w:rPr>
        <w:tab/>
      </w:r>
      <w:r>
        <w:t xml:space="preserve">Use case </w:t>
      </w:r>
      <w:r>
        <w:rPr>
          <w:rFonts w:hint="eastAsia"/>
        </w:rPr>
        <w:t>图</w:t>
      </w:r>
      <w:r>
        <w:tab/>
      </w:r>
      <w:r w:rsidR="00F65EA0">
        <w:rPr>
          <w:rFonts w:hint="eastAsia"/>
        </w:rPr>
        <w:t>5</w:t>
      </w:r>
    </w:p>
    <w:p w14:paraId="011532EB" w14:textId="3280A48A" w:rsidR="00286C0B" w:rsidRDefault="000B6BF7">
      <w:pPr>
        <w:pStyle w:val="30"/>
        <w:rPr>
          <w:rFonts w:ascii="Calibri" w:hAnsi="Calibri"/>
          <w:kern w:val="2"/>
          <w:sz w:val="21"/>
          <w:szCs w:val="22"/>
        </w:rPr>
      </w:pPr>
      <w:r>
        <w:t>3.1.2</w:t>
      </w:r>
      <w:r>
        <w:rPr>
          <w:rFonts w:ascii="Calibri" w:hAnsi="Calibri"/>
          <w:kern w:val="2"/>
          <w:sz w:val="21"/>
          <w:szCs w:val="22"/>
        </w:rPr>
        <w:tab/>
      </w:r>
      <w:r w:rsidR="00F65EA0">
        <w:rPr>
          <w:rFonts w:ascii="Calibri" w:hAnsi="Calibri" w:hint="eastAsia"/>
          <w:kern w:val="2"/>
          <w:sz w:val="21"/>
          <w:szCs w:val="22"/>
        </w:rPr>
        <w:t>注册</w:t>
      </w:r>
      <w:r>
        <w:rPr>
          <w:rFonts w:hint="eastAsia"/>
        </w:rPr>
        <w:t>规约</w:t>
      </w:r>
      <w:r>
        <w:tab/>
      </w:r>
      <w:r w:rsidR="008C208D">
        <w:rPr>
          <w:rFonts w:hint="eastAsia"/>
        </w:rPr>
        <w:t>5</w:t>
      </w:r>
    </w:p>
    <w:p w14:paraId="32A21D8D" w14:textId="5B043B4A" w:rsidR="008C208D" w:rsidRDefault="000B6BF7">
      <w:pPr>
        <w:pStyle w:val="30"/>
      </w:pPr>
      <w:r>
        <w:t>3.1.3</w:t>
      </w:r>
      <w:r>
        <w:rPr>
          <w:rFonts w:ascii="Calibri" w:hAnsi="Calibri"/>
          <w:kern w:val="2"/>
          <w:sz w:val="21"/>
          <w:szCs w:val="22"/>
        </w:rPr>
        <w:tab/>
      </w:r>
      <w:r w:rsidR="00F65EA0">
        <w:rPr>
          <w:rFonts w:ascii="Calibri" w:hAnsi="Calibri" w:hint="eastAsia"/>
          <w:kern w:val="2"/>
          <w:sz w:val="21"/>
          <w:szCs w:val="22"/>
        </w:rPr>
        <w:t>登录</w:t>
      </w:r>
      <w:r>
        <w:rPr>
          <w:rFonts w:hint="eastAsia"/>
        </w:rPr>
        <w:t>规约</w:t>
      </w:r>
      <w:r w:rsidR="00F91E5E">
        <w:tab/>
      </w:r>
      <w:r w:rsidR="00F91E5E">
        <w:rPr>
          <w:rFonts w:hint="eastAsia"/>
        </w:rPr>
        <w:t>5</w:t>
      </w:r>
    </w:p>
    <w:p w14:paraId="00B6935A" w14:textId="7CFDFCC7" w:rsidR="008C208D" w:rsidRDefault="008C208D">
      <w:pPr>
        <w:pStyle w:val="30"/>
      </w:pPr>
      <w:r>
        <w:rPr>
          <w:rFonts w:hint="eastAsia"/>
        </w:rPr>
        <w:t>3</w:t>
      </w:r>
      <w:r>
        <w:t>.1.4</w:t>
      </w:r>
      <w:r w:rsidR="00F91E5E">
        <w:t xml:space="preserve"> </w:t>
      </w:r>
      <w:r w:rsidR="00E21DF6">
        <w:rPr>
          <w:rFonts w:hint="eastAsia"/>
        </w:rPr>
        <w:t>命令行绘图</w:t>
      </w:r>
      <w:r w:rsidR="00F91E5E">
        <w:rPr>
          <w:rFonts w:hint="eastAsia"/>
        </w:rPr>
        <w:t>规约</w:t>
      </w:r>
      <w:bookmarkStart w:id="0" w:name="_GoBack"/>
      <w:bookmarkEnd w:id="0"/>
      <w:r w:rsidR="00F91E5E">
        <w:tab/>
      </w:r>
      <w:r w:rsidR="00F91E5E">
        <w:rPr>
          <w:rFonts w:hint="eastAsia"/>
        </w:rPr>
        <w:t>6</w:t>
      </w:r>
    </w:p>
    <w:p w14:paraId="54799F1F" w14:textId="7F889B6E" w:rsidR="008C208D" w:rsidRDefault="008C208D">
      <w:pPr>
        <w:pStyle w:val="30"/>
      </w:pPr>
      <w:r>
        <w:t>3.1.5</w:t>
      </w:r>
      <w:r w:rsidR="00F91E5E">
        <w:t xml:space="preserve"> </w:t>
      </w:r>
      <w:r w:rsidR="00E21DF6">
        <w:rPr>
          <w:rFonts w:hint="eastAsia"/>
        </w:rPr>
        <w:t>命令文件绘图</w:t>
      </w:r>
      <w:r w:rsidR="00F91E5E">
        <w:rPr>
          <w:rFonts w:hint="eastAsia"/>
        </w:rPr>
        <w:t xml:space="preserve">规约 </w:t>
      </w:r>
      <w:r w:rsidR="00F91E5E">
        <w:t xml:space="preserve"> </w:t>
      </w:r>
      <w:r w:rsidR="00F91E5E">
        <w:tab/>
      </w:r>
      <w:r w:rsidR="00F91E5E">
        <w:rPr>
          <w:rFonts w:hint="eastAsia"/>
        </w:rPr>
        <w:t>6</w:t>
      </w:r>
    </w:p>
    <w:p w14:paraId="37E244D7" w14:textId="442CFCDC" w:rsidR="00F91E5E" w:rsidRDefault="008C208D" w:rsidP="00F91E5E">
      <w:pPr>
        <w:pStyle w:val="30"/>
      </w:pPr>
      <w:r>
        <w:t>3.1.6</w:t>
      </w:r>
      <w:r w:rsidR="00F91E5E">
        <w:tab/>
      </w:r>
      <w:r w:rsidR="00E21DF6">
        <w:rPr>
          <w:rFonts w:hint="eastAsia"/>
        </w:rPr>
        <w:t>双人单海龟绘图</w:t>
      </w:r>
      <w:r w:rsidR="005000BC">
        <w:rPr>
          <w:rFonts w:hint="eastAsia"/>
        </w:rPr>
        <w:t>规约</w:t>
      </w:r>
      <w:r w:rsidR="005000BC">
        <w:tab/>
      </w:r>
      <w:r w:rsidR="005000BC">
        <w:rPr>
          <w:rFonts w:hint="eastAsia"/>
        </w:rPr>
        <w:t>6</w:t>
      </w:r>
    </w:p>
    <w:p w14:paraId="3B728E82" w14:textId="2310ACB5" w:rsidR="00F91E5E" w:rsidRDefault="00F91E5E" w:rsidP="00F91E5E">
      <w:pPr>
        <w:pStyle w:val="30"/>
      </w:pPr>
      <w:r>
        <w:t>3.1.7</w:t>
      </w:r>
      <w:r w:rsidR="00217E12">
        <w:t xml:space="preserve"> </w:t>
      </w:r>
      <w:r w:rsidR="00E21DF6">
        <w:rPr>
          <w:rFonts w:hint="eastAsia"/>
        </w:rPr>
        <w:t>双人双海龟</w:t>
      </w:r>
      <w:r w:rsidR="00217E12">
        <w:rPr>
          <w:rFonts w:hint="eastAsia"/>
        </w:rPr>
        <w:t>规约</w:t>
      </w:r>
      <w:r w:rsidR="00217E12">
        <w:tab/>
      </w:r>
      <w:r w:rsidR="00217E12">
        <w:rPr>
          <w:rFonts w:hint="eastAsia"/>
        </w:rPr>
        <w:t>6</w:t>
      </w:r>
    </w:p>
    <w:p w14:paraId="42A28B9C" w14:textId="243E6BFC" w:rsidR="00F91E5E" w:rsidRDefault="00F91E5E" w:rsidP="00F91E5E">
      <w:pPr>
        <w:pStyle w:val="30"/>
      </w:pPr>
      <w:r>
        <w:t>3.1.8</w:t>
      </w:r>
      <w:r w:rsidR="00217E12">
        <w:t xml:space="preserve"> </w:t>
      </w:r>
      <w:r w:rsidR="00217E12">
        <w:rPr>
          <w:rFonts w:hint="eastAsia"/>
        </w:rPr>
        <w:t>发布通知规约</w:t>
      </w:r>
      <w:r w:rsidR="00217E12">
        <w:tab/>
      </w:r>
      <w:r w:rsidR="00217E12">
        <w:rPr>
          <w:rFonts w:hint="eastAsia"/>
        </w:rPr>
        <w:t>7</w:t>
      </w:r>
    </w:p>
    <w:p w14:paraId="254F0FAE" w14:textId="371E38F5" w:rsidR="00286C0B" w:rsidRPr="00F91E5E" w:rsidRDefault="00F91E5E" w:rsidP="00217E12">
      <w:pPr>
        <w:pStyle w:val="30"/>
        <w:tabs>
          <w:tab w:val="clear" w:pos="1440"/>
        </w:tabs>
      </w:pPr>
      <w:r>
        <w:t>3.1.9</w:t>
      </w:r>
      <w:r w:rsidR="00217E12">
        <w:t xml:space="preserve"> </w:t>
      </w:r>
      <w:r w:rsidR="00217E12">
        <w:rPr>
          <w:rFonts w:hint="eastAsia"/>
        </w:rPr>
        <w:t xml:space="preserve">发布关卡规约 </w:t>
      </w:r>
      <w:r w:rsidR="00217E12">
        <w:tab/>
      </w:r>
      <w:r w:rsidR="00217E12">
        <w:rPr>
          <w:rFonts w:hint="eastAsia"/>
        </w:rPr>
        <w:t>7</w:t>
      </w:r>
    </w:p>
    <w:p w14:paraId="6519436D" w14:textId="0E31CBDF" w:rsidR="00286C0B" w:rsidRDefault="000B6BF7">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rsidR="00F02749">
        <w:tab/>
      </w:r>
      <w:r w:rsidR="00F02749">
        <w:rPr>
          <w:rFonts w:hint="eastAsia"/>
        </w:rPr>
        <w:t>7</w:t>
      </w:r>
    </w:p>
    <w:p w14:paraId="1E6E4A3E" w14:textId="6A8096A8" w:rsidR="003E7AB4" w:rsidRDefault="000B6BF7">
      <w:pPr>
        <w:pStyle w:val="30"/>
      </w:pPr>
      <w:r>
        <w:t>3.2.1</w:t>
      </w:r>
      <w:r>
        <w:rPr>
          <w:rFonts w:ascii="Calibri" w:hAnsi="Calibri"/>
          <w:kern w:val="2"/>
          <w:sz w:val="21"/>
          <w:szCs w:val="22"/>
        </w:rPr>
        <w:tab/>
      </w:r>
      <w:r w:rsidR="003E7AB4">
        <w:rPr>
          <w:rFonts w:hint="eastAsia"/>
        </w:rPr>
        <w:t>界面可用性</w:t>
      </w:r>
      <w:r w:rsidR="003E7AB4">
        <w:tab/>
      </w:r>
      <w:r w:rsidR="003E7AB4">
        <w:rPr>
          <w:rFonts w:hint="eastAsia"/>
        </w:rPr>
        <w:t>7</w:t>
      </w:r>
    </w:p>
    <w:p w14:paraId="3FE61373" w14:textId="70BAF752" w:rsidR="003E7AB4" w:rsidRDefault="003E7AB4" w:rsidP="003E7AB4">
      <w:pPr>
        <w:pStyle w:val="30"/>
      </w:pPr>
      <w:r>
        <w:rPr>
          <w:rFonts w:hint="eastAsia"/>
        </w:rPr>
        <w:t>3.2.2</w:t>
      </w:r>
      <w:r>
        <w:t xml:space="preserve"> </w:t>
      </w:r>
      <w:r>
        <w:rPr>
          <w:rFonts w:hint="eastAsia"/>
        </w:rPr>
        <w:t>培训时间</w:t>
      </w:r>
      <w:r w:rsidR="002678B7">
        <w:tab/>
      </w:r>
      <w:r w:rsidR="002678B7">
        <w:rPr>
          <w:rFonts w:hint="eastAsia"/>
        </w:rPr>
        <w:t>7</w:t>
      </w:r>
    </w:p>
    <w:p w14:paraId="41ADBC67" w14:textId="745BB215" w:rsidR="003E7AB4" w:rsidRPr="003E7AB4" w:rsidRDefault="003E7AB4" w:rsidP="003E7AB4">
      <w:pPr>
        <w:pStyle w:val="30"/>
      </w:pPr>
      <w:r>
        <w:rPr>
          <w:rFonts w:hint="eastAsia"/>
        </w:rPr>
        <w:t>3.2.3</w:t>
      </w:r>
      <w:r>
        <w:t xml:space="preserve"> </w:t>
      </w:r>
      <w:r>
        <w:rPr>
          <w:rFonts w:hint="eastAsia"/>
        </w:rPr>
        <w:t>操作可用性</w:t>
      </w:r>
      <w:r>
        <w:tab/>
      </w:r>
      <w:r>
        <w:rPr>
          <w:rFonts w:hint="eastAsia"/>
        </w:rPr>
        <w:t>7</w:t>
      </w:r>
    </w:p>
    <w:p w14:paraId="5204C9F5" w14:textId="08ECDB79" w:rsidR="00286C0B" w:rsidRDefault="000B6BF7">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sidR="002A3957">
        <w:rPr>
          <w:rFonts w:hint="eastAsia"/>
        </w:rPr>
        <w:t>7</w:t>
      </w:r>
    </w:p>
    <w:p w14:paraId="6060345A" w14:textId="78DA5D6C" w:rsidR="00CD1629" w:rsidRDefault="000B6BF7">
      <w:pPr>
        <w:pStyle w:val="30"/>
      </w:pPr>
      <w:r>
        <w:t>3.3.1</w:t>
      </w:r>
      <w:r>
        <w:rPr>
          <w:rFonts w:ascii="Calibri" w:hAnsi="Calibri"/>
          <w:kern w:val="2"/>
          <w:sz w:val="21"/>
          <w:szCs w:val="22"/>
        </w:rPr>
        <w:tab/>
      </w:r>
      <w:r w:rsidR="00EB663C">
        <w:rPr>
          <w:rFonts w:ascii="Calibri" w:hAnsi="Calibri" w:hint="eastAsia"/>
          <w:kern w:val="2"/>
          <w:sz w:val="21"/>
          <w:szCs w:val="22"/>
        </w:rPr>
        <w:t>平均故障间隔时间</w:t>
      </w:r>
      <w:r>
        <w:tab/>
      </w:r>
      <w:r w:rsidR="00CD1629">
        <w:rPr>
          <w:rFonts w:hint="eastAsia"/>
        </w:rPr>
        <w:t>7</w:t>
      </w:r>
    </w:p>
    <w:p w14:paraId="6E9A2826" w14:textId="7EFAF65B" w:rsidR="002015CC" w:rsidRDefault="00CD1629" w:rsidP="00780D1E">
      <w:pPr>
        <w:pStyle w:val="30"/>
      </w:pPr>
      <w:r>
        <w:rPr>
          <w:rFonts w:hint="eastAsia"/>
        </w:rPr>
        <w:t>3.3.2</w:t>
      </w:r>
      <w:r>
        <w:t xml:space="preserve"> </w:t>
      </w:r>
      <w:r>
        <w:rPr>
          <w:rFonts w:hint="eastAsia"/>
        </w:rPr>
        <w:t>平均修复时间</w:t>
      </w:r>
      <w:r w:rsidR="002015CC">
        <w:tab/>
      </w:r>
      <w:r w:rsidR="002015CC">
        <w:rPr>
          <w:rFonts w:hint="eastAsia"/>
        </w:rPr>
        <w:t>7</w:t>
      </w:r>
    </w:p>
    <w:p w14:paraId="4A583A71" w14:textId="70480703" w:rsidR="00780D1E" w:rsidRDefault="002015CC">
      <w:pPr>
        <w:pStyle w:val="30"/>
      </w:pPr>
      <w:r>
        <w:rPr>
          <w:rFonts w:hint="eastAsia"/>
        </w:rPr>
        <w:t>3.3.3</w:t>
      </w:r>
      <w:r>
        <w:t xml:space="preserve"> </w:t>
      </w:r>
      <w:r>
        <w:rPr>
          <w:rFonts w:hint="eastAsia"/>
        </w:rPr>
        <w:t>最高错误和缺陷率</w:t>
      </w:r>
      <w:r>
        <w:tab/>
      </w:r>
      <w:r w:rsidR="008E2CF2">
        <w:rPr>
          <w:rFonts w:hint="eastAsia"/>
        </w:rPr>
        <w:t>7</w:t>
      </w:r>
    </w:p>
    <w:p w14:paraId="38264168" w14:textId="65937B1E" w:rsidR="00155C32" w:rsidRDefault="00780D1E">
      <w:pPr>
        <w:pStyle w:val="30"/>
      </w:pPr>
      <w:r>
        <w:t xml:space="preserve">3.3.4 </w:t>
      </w:r>
      <w:r>
        <w:rPr>
          <w:rFonts w:hint="eastAsia"/>
        </w:rPr>
        <w:t>系统可用性</w:t>
      </w:r>
      <w:r w:rsidR="00155C32">
        <w:tab/>
      </w:r>
      <w:r w:rsidR="00155C32">
        <w:rPr>
          <w:rFonts w:hint="eastAsia"/>
        </w:rPr>
        <w:t>8</w:t>
      </w:r>
    </w:p>
    <w:p w14:paraId="1CC4A4AE" w14:textId="5E722D67" w:rsidR="00286C0B" w:rsidRDefault="00155C32">
      <w:pPr>
        <w:pStyle w:val="30"/>
        <w:rPr>
          <w:rFonts w:ascii="Calibri" w:hAnsi="Calibri"/>
          <w:kern w:val="2"/>
          <w:sz w:val="21"/>
          <w:szCs w:val="22"/>
        </w:rPr>
      </w:pPr>
      <w:r>
        <w:rPr>
          <w:rFonts w:hint="eastAsia"/>
        </w:rPr>
        <w:t>3.3.5</w:t>
      </w:r>
      <w:r>
        <w:t xml:space="preserve"> </w:t>
      </w:r>
      <w:r>
        <w:rPr>
          <w:rFonts w:hint="eastAsia"/>
        </w:rPr>
        <w:t>解释器,绘图准确性</w:t>
      </w:r>
      <w:r w:rsidR="00780D1E">
        <w:tab/>
      </w:r>
      <w:r w:rsidR="00780D1E">
        <w:rPr>
          <w:rFonts w:hint="eastAsia"/>
        </w:rPr>
        <w:t>8</w:t>
      </w:r>
    </w:p>
    <w:p w14:paraId="3EEE7789" w14:textId="30AD44BE" w:rsidR="00286C0B" w:rsidRDefault="000B6BF7">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rsidR="004538E9">
        <w:t>8</w:t>
      </w:r>
    </w:p>
    <w:p w14:paraId="5703D400" w14:textId="1BD6D514" w:rsidR="004538E9" w:rsidRDefault="000B6BF7">
      <w:pPr>
        <w:pStyle w:val="30"/>
      </w:pPr>
      <w:r>
        <w:t>3.4.1</w:t>
      </w:r>
      <w:r>
        <w:rPr>
          <w:rFonts w:ascii="Calibri" w:hAnsi="Calibri"/>
          <w:kern w:val="2"/>
          <w:sz w:val="21"/>
          <w:szCs w:val="22"/>
        </w:rPr>
        <w:tab/>
      </w:r>
      <w:r w:rsidR="004538E9" w:rsidRPr="004538E9">
        <w:rPr>
          <w:rFonts w:hint="eastAsia"/>
        </w:rPr>
        <w:t>事务响应时间</w:t>
      </w:r>
      <w:r>
        <w:tab/>
      </w:r>
      <w:r w:rsidR="00EC7956">
        <w:rPr>
          <w:rFonts w:hint="eastAsia"/>
        </w:rPr>
        <w:t>8</w:t>
      </w:r>
    </w:p>
    <w:p w14:paraId="1F999911" w14:textId="692DE9A7" w:rsidR="002C1A2E" w:rsidRDefault="004538E9">
      <w:pPr>
        <w:pStyle w:val="30"/>
      </w:pPr>
      <w:r>
        <w:t xml:space="preserve">3.4.2 </w:t>
      </w:r>
      <w:r>
        <w:rPr>
          <w:rFonts w:hint="eastAsia"/>
        </w:rPr>
        <w:t>吞吐量</w:t>
      </w:r>
      <w:r>
        <w:tab/>
      </w:r>
      <w:r w:rsidR="002C1A2E">
        <w:rPr>
          <w:rFonts w:hint="eastAsia"/>
        </w:rPr>
        <w:t>8</w:t>
      </w:r>
    </w:p>
    <w:p w14:paraId="10B518BF" w14:textId="3AA8C9BE" w:rsidR="002C1A2E" w:rsidRDefault="002C1A2E">
      <w:pPr>
        <w:pStyle w:val="30"/>
      </w:pPr>
      <w:r>
        <w:rPr>
          <w:rFonts w:hint="eastAsia"/>
        </w:rPr>
        <w:t>3.4.3</w:t>
      </w:r>
      <w:r>
        <w:t xml:space="preserve"> </w:t>
      </w:r>
      <w:r>
        <w:rPr>
          <w:rFonts w:hint="eastAsia"/>
        </w:rPr>
        <w:t>可容纳量</w:t>
      </w:r>
      <w:r>
        <w:tab/>
      </w:r>
      <w:r w:rsidR="00CD636B">
        <w:rPr>
          <w:rFonts w:hint="eastAsia"/>
        </w:rPr>
        <w:t>8</w:t>
      </w:r>
    </w:p>
    <w:p w14:paraId="5D6C91D1" w14:textId="02F6FD2C" w:rsidR="00286C0B" w:rsidRDefault="002C1A2E">
      <w:pPr>
        <w:pStyle w:val="30"/>
        <w:rPr>
          <w:rFonts w:ascii="Calibri" w:hAnsi="Calibri"/>
          <w:kern w:val="2"/>
          <w:sz w:val="21"/>
          <w:szCs w:val="22"/>
        </w:rPr>
      </w:pPr>
      <w:r>
        <w:rPr>
          <w:rFonts w:hint="eastAsia"/>
        </w:rPr>
        <w:t>3.4.4</w:t>
      </w:r>
      <w:r>
        <w:t xml:space="preserve"> </w:t>
      </w:r>
      <w:r>
        <w:rPr>
          <w:rFonts w:hint="eastAsia"/>
        </w:rPr>
        <w:t>系统降级模式</w:t>
      </w:r>
      <w:r>
        <w:tab/>
      </w:r>
      <w:r w:rsidR="004538E9">
        <w:t>8</w:t>
      </w:r>
    </w:p>
    <w:p w14:paraId="2922F0F8" w14:textId="77B12DA1" w:rsidR="00286C0B" w:rsidRDefault="000B6BF7">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rsidR="004538E9">
        <w:t>8</w:t>
      </w:r>
    </w:p>
    <w:p w14:paraId="75A5857B" w14:textId="523BFC79" w:rsidR="009E22A1" w:rsidRDefault="000B6BF7">
      <w:pPr>
        <w:pStyle w:val="30"/>
      </w:pPr>
      <w:r>
        <w:t>3.5.1</w:t>
      </w:r>
      <w:r>
        <w:rPr>
          <w:rFonts w:ascii="Calibri" w:hAnsi="Calibri"/>
          <w:kern w:val="2"/>
          <w:sz w:val="21"/>
          <w:szCs w:val="22"/>
        </w:rPr>
        <w:tab/>
      </w:r>
      <w:r w:rsidR="009E22A1" w:rsidRPr="009E22A1">
        <w:rPr>
          <w:rFonts w:hint="eastAsia"/>
        </w:rPr>
        <w:t>编码标准</w:t>
      </w:r>
      <w:r w:rsidR="009E22A1">
        <w:tab/>
      </w:r>
      <w:r w:rsidR="009E22A1">
        <w:rPr>
          <w:rFonts w:hint="eastAsia"/>
        </w:rPr>
        <w:t>8</w:t>
      </w:r>
    </w:p>
    <w:p w14:paraId="649333BF" w14:textId="171AB405" w:rsidR="009E22A1" w:rsidRDefault="009E22A1">
      <w:pPr>
        <w:pStyle w:val="30"/>
      </w:pPr>
      <w:r>
        <w:rPr>
          <w:rFonts w:hint="eastAsia"/>
        </w:rPr>
        <w:t>3.5.2</w:t>
      </w:r>
      <w:r>
        <w:t xml:space="preserve"> </w:t>
      </w:r>
      <w:r>
        <w:rPr>
          <w:rFonts w:hint="eastAsia"/>
        </w:rPr>
        <w:t>模块化</w:t>
      </w:r>
      <w:r>
        <w:tab/>
      </w:r>
      <w:r>
        <w:rPr>
          <w:rFonts w:hint="eastAsia"/>
        </w:rPr>
        <w:t>8</w:t>
      </w:r>
    </w:p>
    <w:p w14:paraId="3C831F1A" w14:textId="1B72257E" w:rsidR="00286C0B" w:rsidRDefault="009E22A1">
      <w:pPr>
        <w:pStyle w:val="30"/>
        <w:rPr>
          <w:rFonts w:ascii="Calibri" w:hAnsi="Calibri"/>
          <w:kern w:val="2"/>
          <w:sz w:val="21"/>
          <w:szCs w:val="22"/>
        </w:rPr>
      </w:pPr>
      <w:r>
        <w:rPr>
          <w:rFonts w:hint="eastAsia"/>
        </w:rPr>
        <w:t>3.5.3</w:t>
      </w:r>
      <w:r>
        <w:t xml:space="preserve"> </w:t>
      </w:r>
      <w:r>
        <w:rPr>
          <w:rFonts w:hint="eastAsia"/>
        </w:rPr>
        <w:t>前后端分离</w:t>
      </w:r>
      <w:r w:rsidR="000B6BF7">
        <w:tab/>
      </w:r>
      <w:r w:rsidR="004538E9">
        <w:t>8</w:t>
      </w:r>
    </w:p>
    <w:p w14:paraId="0D4D0D74" w14:textId="16E6E006" w:rsidR="00286C0B" w:rsidRDefault="000B6BF7">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rsidR="004538E9">
        <w:t>9</w:t>
      </w:r>
    </w:p>
    <w:p w14:paraId="1688FDA4" w14:textId="77F2CBEC" w:rsidR="00E52882" w:rsidRDefault="000B6BF7">
      <w:pPr>
        <w:pStyle w:val="30"/>
      </w:pPr>
      <w:r>
        <w:t>3.6.1</w:t>
      </w:r>
      <w:r>
        <w:rPr>
          <w:rFonts w:ascii="Calibri" w:hAnsi="Calibri"/>
          <w:kern w:val="2"/>
          <w:sz w:val="21"/>
          <w:szCs w:val="22"/>
        </w:rPr>
        <w:tab/>
      </w:r>
      <w:r w:rsidR="00E52882">
        <w:rPr>
          <w:rFonts w:hint="eastAsia"/>
        </w:rPr>
        <w:t>编程语言</w:t>
      </w:r>
      <w:r w:rsidR="00E52882">
        <w:tab/>
      </w:r>
      <w:r w:rsidR="00E52882">
        <w:rPr>
          <w:rFonts w:hint="eastAsia"/>
        </w:rPr>
        <w:t>9</w:t>
      </w:r>
    </w:p>
    <w:p w14:paraId="520CF604" w14:textId="42E22004" w:rsidR="00E52882" w:rsidRDefault="00E52882">
      <w:pPr>
        <w:pStyle w:val="30"/>
      </w:pPr>
      <w:r>
        <w:rPr>
          <w:rFonts w:hint="eastAsia"/>
        </w:rPr>
        <w:t>3.6.2</w:t>
      </w:r>
      <w:r>
        <w:tab/>
      </w:r>
      <w:r>
        <w:rPr>
          <w:rFonts w:hint="eastAsia"/>
        </w:rPr>
        <w:t>开发工具</w:t>
      </w:r>
      <w:r>
        <w:tab/>
      </w:r>
      <w:r>
        <w:rPr>
          <w:rFonts w:hint="eastAsia"/>
        </w:rPr>
        <w:t>9</w:t>
      </w:r>
    </w:p>
    <w:p w14:paraId="119BB9D5" w14:textId="4F18E0E4" w:rsidR="00E52882" w:rsidRDefault="00E52882">
      <w:pPr>
        <w:pStyle w:val="30"/>
      </w:pPr>
      <w:r>
        <w:rPr>
          <w:rFonts w:hint="eastAsia"/>
        </w:rPr>
        <w:t>3.6.3</w:t>
      </w:r>
      <w:r>
        <w:tab/>
      </w:r>
      <w:r>
        <w:rPr>
          <w:rFonts w:hint="eastAsia"/>
        </w:rPr>
        <w:t>系统开发工具</w:t>
      </w:r>
      <w:r>
        <w:tab/>
      </w:r>
      <w:r>
        <w:rPr>
          <w:rFonts w:hint="eastAsia"/>
        </w:rPr>
        <w:t>9</w:t>
      </w:r>
    </w:p>
    <w:p w14:paraId="6009C8EC" w14:textId="3BA60473" w:rsidR="00286C0B" w:rsidRDefault="00E52882">
      <w:pPr>
        <w:pStyle w:val="30"/>
        <w:rPr>
          <w:rFonts w:ascii="Calibri" w:hAnsi="Calibri"/>
          <w:kern w:val="2"/>
          <w:sz w:val="21"/>
          <w:szCs w:val="22"/>
        </w:rPr>
      </w:pPr>
      <w:r>
        <w:rPr>
          <w:rFonts w:hint="eastAsia"/>
        </w:rPr>
        <w:t>3.6.4</w:t>
      </w:r>
      <w:r>
        <w:tab/>
      </w:r>
      <w:r>
        <w:rPr>
          <w:rFonts w:hint="eastAsia"/>
        </w:rPr>
        <w:t>兼容性约束</w:t>
      </w:r>
      <w:r>
        <w:tab/>
      </w:r>
      <w:r>
        <w:rPr>
          <w:rFonts w:hint="eastAsia"/>
        </w:rPr>
        <w:t>9</w:t>
      </w:r>
    </w:p>
    <w:p w14:paraId="152E720F" w14:textId="7EE282B8" w:rsidR="00E73F6D" w:rsidRDefault="000B6BF7">
      <w:pPr>
        <w:pStyle w:val="20"/>
        <w:tabs>
          <w:tab w:val="left" w:pos="1000"/>
        </w:tabs>
      </w:pPr>
      <w:r>
        <w:t>3.7</w:t>
      </w:r>
      <w:r>
        <w:rPr>
          <w:rFonts w:ascii="Calibri" w:hAnsi="Calibri"/>
          <w:kern w:val="2"/>
          <w:sz w:val="21"/>
          <w:szCs w:val="22"/>
        </w:rPr>
        <w:tab/>
      </w:r>
      <w:r>
        <w:rPr>
          <w:rFonts w:hint="eastAsia"/>
        </w:rPr>
        <w:t>联机用户文档和帮助系统需求</w:t>
      </w:r>
      <w:r w:rsidR="00DF2FDB">
        <w:tab/>
      </w:r>
      <w:r w:rsidR="00287152">
        <w:rPr>
          <w:rFonts w:hint="eastAsia"/>
        </w:rPr>
        <w:t>10</w:t>
      </w:r>
    </w:p>
    <w:p w14:paraId="7E94EC1B" w14:textId="2F9CF875" w:rsidR="00E73F6D" w:rsidRDefault="00E73F6D" w:rsidP="00E73F6D">
      <w:pPr>
        <w:pStyle w:val="20"/>
        <w:ind w:firstLineChars="200" w:firstLine="400"/>
      </w:pPr>
      <w:r>
        <w:rPr>
          <w:rFonts w:hint="eastAsia"/>
        </w:rPr>
        <w:t>3.7.1</w:t>
      </w:r>
      <w:r>
        <w:t xml:space="preserve"> </w:t>
      </w:r>
      <w:r>
        <w:rPr>
          <w:rFonts w:hint="eastAsia"/>
        </w:rPr>
        <w:t>用户手册</w:t>
      </w:r>
      <w:r>
        <w:tab/>
      </w:r>
      <w:r>
        <w:rPr>
          <w:rFonts w:hint="eastAsia"/>
        </w:rPr>
        <w:t>10</w:t>
      </w:r>
    </w:p>
    <w:p w14:paraId="726DDEE5" w14:textId="45BBA743" w:rsidR="00286C0B" w:rsidRPr="00E73F6D" w:rsidRDefault="00E73F6D" w:rsidP="00E73F6D">
      <w:pPr>
        <w:pStyle w:val="20"/>
        <w:ind w:firstLineChars="200" w:firstLine="400"/>
      </w:pPr>
      <w:r>
        <w:rPr>
          <w:rFonts w:hint="eastAsia"/>
        </w:rPr>
        <w:t>3.7.2</w:t>
      </w:r>
      <w:r>
        <w:t xml:space="preserve"> </w:t>
      </w:r>
      <w:r>
        <w:rPr>
          <w:rFonts w:hint="eastAsia"/>
        </w:rPr>
        <w:t>帮助系统需求</w:t>
      </w:r>
      <w:r>
        <w:t xml:space="preserve"> </w:t>
      </w:r>
      <w:r w:rsidR="000B6BF7">
        <w:tab/>
      </w:r>
      <w:r w:rsidR="00DF7263">
        <w:rPr>
          <w:rFonts w:hint="eastAsia"/>
        </w:rPr>
        <w:t>10</w:t>
      </w:r>
    </w:p>
    <w:p w14:paraId="7C0CFD3C" w14:textId="77C4E5A7" w:rsidR="00286C0B" w:rsidRDefault="000B6BF7">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sidR="00DF7263">
        <w:rPr>
          <w:rFonts w:hint="eastAsia"/>
        </w:rPr>
        <w:t>10</w:t>
      </w:r>
    </w:p>
    <w:p w14:paraId="195BE55A" w14:textId="1CED1AA6" w:rsidR="00286C0B" w:rsidRDefault="000B6BF7">
      <w:pPr>
        <w:pStyle w:val="30"/>
        <w:rPr>
          <w:rFonts w:ascii="Calibri" w:hAnsi="Calibri"/>
          <w:kern w:val="2"/>
          <w:sz w:val="21"/>
          <w:szCs w:val="22"/>
        </w:rPr>
      </w:pPr>
      <w:r>
        <w:lastRenderedPageBreak/>
        <w:t>3.8.1</w:t>
      </w:r>
      <w:r>
        <w:rPr>
          <w:rFonts w:ascii="Calibri" w:hAnsi="Calibri"/>
          <w:kern w:val="2"/>
          <w:sz w:val="21"/>
          <w:szCs w:val="22"/>
        </w:rPr>
        <w:tab/>
      </w:r>
      <w:r>
        <w:rPr>
          <w:rFonts w:hint="eastAsia"/>
        </w:rPr>
        <w:t>用户界面</w:t>
      </w:r>
      <w:r>
        <w:tab/>
      </w:r>
      <w:r w:rsidR="00DF7263">
        <w:rPr>
          <w:rFonts w:hint="eastAsia"/>
        </w:rPr>
        <w:t>10</w:t>
      </w:r>
    </w:p>
    <w:p w14:paraId="757A7F97" w14:textId="00016C18" w:rsidR="00286C0B" w:rsidRDefault="000B6BF7">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rsidR="00DF7263">
        <w:rPr>
          <w:rFonts w:hint="eastAsia"/>
        </w:rPr>
        <w:t>10</w:t>
      </w:r>
    </w:p>
    <w:p w14:paraId="777DB226" w14:textId="2DDAD68C" w:rsidR="00286C0B" w:rsidRDefault="000B6BF7">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rsidR="00DF7263">
        <w:rPr>
          <w:rFonts w:hint="eastAsia"/>
        </w:rPr>
        <w:t>10</w:t>
      </w:r>
    </w:p>
    <w:p w14:paraId="2C284408" w14:textId="5A73D3EE" w:rsidR="00286C0B" w:rsidRDefault="000B6BF7">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rsidR="00DF7263">
        <w:rPr>
          <w:rFonts w:hint="eastAsia"/>
        </w:rPr>
        <w:t>10</w:t>
      </w:r>
    </w:p>
    <w:p w14:paraId="1FC6B3DC" w14:textId="0220C7F7" w:rsidR="00286C0B" w:rsidRDefault="000B6BF7">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sidR="00DF7263">
        <w:rPr>
          <w:rFonts w:hint="eastAsia"/>
        </w:rPr>
        <w:t>10</w:t>
      </w:r>
    </w:p>
    <w:p w14:paraId="24EEC74E" w14:textId="77777777" w:rsidR="00286C0B" w:rsidRDefault="000B6BF7">
      <w:pPr>
        <w:pStyle w:val="ab"/>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7760C0A4" w14:textId="77777777" w:rsidR="00286C0B" w:rsidRDefault="000B6BF7">
      <w:pPr>
        <w:pStyle w:val="1"/>
        <w:ind w:left="720" w:hanging="720"/>
      </w:pPr>
      <w:bookmarkStart w:id="1" w:name="_Toc498836223"/>
      <w:bookmarkStart w:id="2" w:name="_Toc356851179"/>
      <w:r>
        <w:rPr>
          <w:rFonts w:hint="eastAsia"/>
        </w:rPr>
        <w:t>简介</w:t>
      </w:r>
      <w:bookmarkEnd w:id="1"/>
      <w:bookmarkEnd w:id="2"/>
    </w:p>
    <w:p w14:paraId="55CB5474" w14:textId="77777777" w:rsidR="00286C0B" w:rsidRDefault="000B6BF7">
      <w:pPr>
        <w:pStyle w:val="2"/>
      </w:pPr>
      <w:bookmarkStart w:id="3" w:name="_Toc356851180"/>
      <w:bookmarkStart w:id="4" w:name="_Toc498836224"/>
      <w:r>
        <w:rPr>
          <w:rFonts w:hint="eastAsia"/>
        </w:rPr>
        <w:t>目的</w:t>
      </w:r>
      <w:bookmarkEnd w:id="3"/>
      <w:bookmarkEnd w:id="4"/>
    </w:p>
    <w:p w14:paraId="7473D029" w14:textId="77777777" w:rsidR="00B52E7C" w:rsidRDefault="00B52E7C" w:rsidP="00B52E7C">
      <w:pPr>
        <w:ind w:left="720"/>
      </w:pPr>
      <w:bookmarkStart w:id="5" w:name="_Toc498836226"/>
      <w:bookmarkStart w:id="6" w:name="_Toc356851181"/>
      <w:r>
        <w:rPr>
          <w:rFonts w:hint="eastAsia"/>
        </w:rPr>
        <w:t>定义系统总体要求，作为用户和软件开发人员相互了解的基础。</w:t>
      </w:r>
    </w:p>
    <w:p w14:paraId="1A05B5EC" w14:textId="77777777" w:rsidR="00B52E7C" w:rsidRDefault="00B52E7C" w:rsidP="00B52E7C">
      <w:pPr>
        <w:ind w:left="720"/>
      </w:pPr>
      <w:r>
        <w:rPr>
          <w:rFonts w:hint="eastAsia"/>
        </w:rPr>
        <w:t>撰写此文档的目的在于让用户明确项目的需求范围，给项目组成员提供软件架构和编码的基础</w:t>
      </w:r>
    </w:p>
    <w:p w14:paraId="6820F07B" w14:textId="77777777" w:rsidR="00B52E7C" w:rsidRPr="00EB0268" w:rsidRDefault="00B52E7C" w:rsidP="00B52E7C">
      <w:pPr>
        <w:ind w:left="720"/>
      </w:pPr>
      <w:r>
        <w:rPr>
          <w:rFonts w:hint="eastAsia"/>
        </w:rPr>
        <w:t>作为软件总体测试和项目验收的依据</w:t>
      </w:r>
    </w:p>
    <w:p w14:paraId="52B67F0A" w14:textId="77777777" w:rsidR="00286C0B" w:rsidRDefault="000B6BF7">
      <w:pPr>
        <w:pStyle w:val="2"/>
      </w:pPr>
      <w:r>
        <w:rPr>
          <w:rFonts w:hint="eastAsia"/>
        </w:rPr>
        <w:t>定义、首字母缩写词和缩略语</w:t>
      </w:r>
      <w:bookmarkEnd w:id="5"/>
      <w:bookmarkEnd w:id="6"/>
    </w:p>
    <w:p w14:paraId="3E34931A" w14:textId="77777777" w:rsidR="002C49AE" w:rsidRDefault="002C49AE" w:rsidP="002C49AE">
      <w:pPr>
        <w:pStyle w:val="InfoBlue"/>
        <w:ind w:left="0" w:firstLine="720"/>
        <w:rPr>
          <w:rFonts w:ascii="宋体"/>
          <w:i w:val="0"/>
          <w:color w:val="auto"/>
        </w:rPr>
      </w:pPr>
      <w:bookmarkStart w:id="7" w:name="_Toc498836227"/>
      <w:bookmarkStart w:id="8" w:name="_Toc356851182"/>
      <w:proofErr w:type="spellStart"/>
      <w:r>
        <w:rPr>
          <w:rFonts w:ascii="宋体" w:hint="eastAsia"/>
          <w:i w:val="0"/>
          <w:color w:val="auto"/>
        </w:rPr>
        <w:t>Pc</w:t>
      </w:r>
      <w:r w:rsidRPr="00E07C35">
        <w:rPr>
          <w:rFonts w:ascii="宋体" w:hint="eastAsia"/>
          <w:i w:val="0"/>
          <w:color w:val="auto"/>
        </w:rPr>
        <w:t>Logo</w:t>
      </w:r>
      <w:proofErr w:type="spellEnd"/>
      <w:r w:rsidRPr="00E07C35">
        <w:rPr>
          <w:rFonts w:ascii="宋体" w:hint="eastAsia"/>
          <w:i w:val="0"/>
          <w:color w:val="auto"/>
        </w:rPr>
        <w:t>：</w:t>
      </w:r>
      <w:r>
        <w:rPr>
          <w:rFonts w:ascii="宋体" w:hint="eastAsia"/>
          <w:i w:val="0"/>
          <w:color w:val="auto"/>
        </w:rPr>
        <w:t>开发项目名称</w:t>
      </w:r>
    </w:p>
    <w:p w14:paraId="01FC1894" w14:textId="77777777" w:rsidR="002C49AE" w:rsidRPr="00DC2FAC" w:rsidRDefault="002C49AE" w:rsidP="002C49AE">
      <w:pPr>
        <w:pStyle w:val="a5"/>
      </w:pPr>
      <w:r>
        <w:rPr>
          <w:rFonts w:hint="eastAsia"/>
        </w:rPr>
        <w:t>Logo语言：项目内预设的编程语言名称</w:t>
      </w:r>
    </w:p>
    <w:p w14:paraId="3F4787DC" w14:textId="77777777" w:rsidR="002C49AE" w:rsidRDefault="002C49AE" w:rsidP="002C49AE">
      <w:pPr>
        <w:pStyle w:val="a5"/>
      </w:pPr>
      <w:r>
        <w:rPr>
          <w:rFonts w:hint="eastAsia"/>
        </w:rPr>
        <w:t>小海龟：代指画笔</w:t>
      </w:r>
    </w:p>
    <w:p w14:paraId="3633CF34" w14:textId="38E59240" w:rsidR="002C49AE" w:rsidRDefault="002C49AE" w:rsidP="002C49AE">
      <w:pPr>
        <w:pStyle w:val="a5"/>
      </w:pPr>
      <w:r>
        <w:rPr>
          <w:rFonts w:hint="eastAsia"/>
        </w:rPr>
        <w:t>画布</w:t>
      </w:r>
      <w:r w:rsidR="00D50927">
        <w:rPr>
          <w:rFonts w:hint="eastAsia"/>
        </w:rPr>
        <w:t>/</w:t>
      </w:r>
      <w:r w:rsidR="00D50927">
        <w:t>CANVAS</w:t>
      </w:r>
      <w:r>
        <w:rPr>
          <w:rFonts w:hint="eastAsia"/>
        </w:rPr>
        <w:t>：用于绘图的一片区域</w:t>
      </w:r>
    </w:p>
    <w:p w14:paraId="5A287B50" w14:textId="6E771422" w:rsidR="00256F99" w:rsidRPr="00BC3F75" w:rsidRDefault="00256F99" w:rsidP="002C49AE">
      <w:pPr>
        <w:pStyle w:val="a5"/>
      </w:pPr>
      <w:r>
        <w:rPr>
          <w:rFonts w:hint="eastAsia"/>
        </w:rPr>
        <w:t>画笔属性：画笔在画笔上的坐标和角度等信息</w:t>
      </w:r>
    </w:p>
    <w:p w14:paraId="7CA0C4EB" w14:textId="445EC2DA" w:rsidR="002C49AE" w:rsidRDefault="002C49AE" w:rsidP="002C49AE">
      <w:pPr>
        <w:pStyle w:val="a5"/>
      </w:pPr>
      <w:r>
        <w:rPr>
          <w:rFonts w:hint="eastAsia"/>
        </w:rPr>
        <w:t>命令行/控制台：输入命令控制小海龟移动绘图的终端</w:t>
      </w:r>
    </w:p>
    <w:p w14:paraId="02660BED" w14:textId="7285874B" w:rsidR="000F3446" w:rsidRPr="000F3446" w:rsidRDefault="000F3446" w:rsidP="00A66838">
      <w:pPr>
        <w:pStyle w:val="Bullet"/>
        <w:rPr>
          <w:rFonts w:hint="eastAsia"/>
        </w:rPr>
      </w:pPr>
      <w:r>
        <w:rPr>
          <w:rFonts w:hint="eastAsia"/>
        </w:rPr>
        <w:t>命令文件：用于执行的命令集文件</w:t>
      </w:r>
    </w:p>
    <w:p w14:paraId="6BDE2B37" w14:textId="77777777" w:rsidR="00286C0B" w:rsidRDefault="000B6BF7">
      <w:pPr>
        <w:pStyle w:val="2"/>
      </w:pPr>
      <w:r>
        <w:rPr>
          <w:rFonts w:hint="eastAsia"/>
        </w:rPr>
        <w:t>参考资料</w:t>
      </w:r>
      <w:bookmarkEnd w:id="7"/>
      <w:bookmarkEnd w:id="8"/>
    </w:p>
    <w:p w14:paraId="452CC73B" w14:textId="77777777" w:rsidR="00DB4BA1" w:rsidRPr="00CE31DC" w:rsidRDefault="00DB4BA1" w:rsidP="00DB4BA1">
      <w:pPr>
        <w:ind w:left="720"/>
      </w:pPr>
      <w:bookmarkStart w:id="9" w:name="_Toc356851183"/>
      <w:bookmarkStart w:id="10" w:name="_Toc498836229"/>
      <w:r>
        <w:rPr>
          <w:rFonts w:hint="eastAsia"/>
        </w:rPr>
        <w:t>《软件工程实践》高等教育出版社</w:t>
      </w:r>
    </w:p>
    <w:p w14:paraId="61E3EBC9" w14:textId="77777777" w:rsidR="00286C0B" w:rsidRDefault="000B6BF7">
      <w:pPr>
        <w:pStyle w:val="1"/>
        <w:ind w:left="720" w:hanging="720"/>
      </w:pPr>
      <w:r>
        <w:rPr>
          <w:rFonts w:hint="eastAsia"/>
        </w:rPr>
        <w:t>整体说明</w:t>
      </w:r>
      <w:bookmarkEnd w:id="9"/>
      <w:bookmarkEnd w:id="10"/>
    </w:p>
    <w:p w14:paraId="7FD9778D" w14:textId="77777777" w:rsidR="00266F7D" w:rsidRDefault="00266F7D" w:rsidP="00266F7D">
      <w:pPr>
        <w:pStyle w:val="a5"/>
        <w:rPr>
          <w:rFonts w:ascii="Times New Roman"/>
          <w:color w:val="000000" w:themeColor="text1"/>
        </w:rPr>
      </w:pPr>
      <w:bookmarkStart w:id="11" w:name="_Toc356851184"/>
      <w:bookmarkStart w:id="12" w:name="_Toc498836230"/>
      <w:r w:rsidRPr="00A8527C">
        <w:rPr>
          <w:rFonts w:ascii="Times New Roman" w:hint="eastAsia"/>
          <w:color w:val="000000" w:themeColor="text1"/>
        </w:rPr>
        <w:t>产品总体效果：</w:t>
      </w:r>
      <w:r>
        <w:rPr>
          <w:rFonts w:ascii="Times New Roman" w:hint="eastAsia"/>
          <w:color w:val="000000" w:themeColor="text1"/>
        </w:rPr>
        <w:t>完成一个少儿编程教学平台，包括控制台和画布，可能包含的可视化编程模块。用户使用简单的命令行操作完成简单的几何图案，学习简单的编程知识和思想。</w:t>
      </w:r>
    </w:p>
    <w:p w14:paraId="54CC4DE3" w14:textId="77777777" w:rsidR="00266F7D" w:rsidRDefault="00266F7D" w:rsidP="00266F7D">
      <w:pPr>
        <w:pStyle w:val="a5"/>
        <w:rPr>
          <w:rFonts w:ascii="Times New Roman"/>
          <w:color w:val="000000" w:themeColor="text1"/>
        </w:rPr>
      </w:pPr>
      <w:r>
        <w:rPr>
          <w:rFonts w:ascii="Times New Roman" w:hint="eastAsia"/>
          <w:color w:val="000000" w:themeColor="text1"/>
        </w:rPr>
        <w:t>产品功能：</w:t>
      </w:r>
    </w:p>
    <w:p w14:paraId="3CD4EC6F"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用户登录：用户进入网站以使用更多产品功能。</w:t>
      </w:r>
    </w:p>
    <w:p w14:paraId="4F7F388A"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命令行绘图：按照预先给定的命令，控制小海龟移动绘制图案</w:t>
      </w:r>
    </w:p>
    <w:p w14:paraId="5EA8D448" w14:textId="2FA81EC4" w:rsidR="00254357" w:rsidRDefault="006D2019" w:rsidP="007572E3">
      <w:pPr>
        <w:pStyle w:val="a5"/>
        <w:ind w:leftChars="600" w:left="1200"/>
        <w:rPr>
          <w:rFonts w:ascii="Times New Roman"/>
          <w:color w:val="000000" w:themeColor="text1"/>
        </w:rPr>
      </w:pPr>
      <w:r>
        <w:rPr>
          <w:rFonts w:ascii="Times New Roman" w:hint="eastAsia"/>
          <w:color w:val="000000" w:themeColor="text1"/>
        </w:rPr>
        <w:t>命令文件绘图：将绘图命令按照格式写入到绘图命令文件中，</w:t>
      </w:r>
      <w:r w:rsidR="00C84E1A">
        <w:rPr>
          <w:rFonts w:ascii="Times New Roman" w:hint="eastAsia"/>
          <w:color w:val="000000" w:themeColor="text1"/>
        </w:rPr>
        <w:t>通过运</w:t>
      </w:r>
      <w:r>
        <w:rPr>
          <w:rFonts w:ascii="Times New Roman" w:hint="eastAsia"/>
          <w:color w:val="000000" w:themeColor="text1"/>
        </w:rPr>
        <w:t>行</w:t>
      </w:r>
      <w:r w:rsidR="00C84E1A">
        <w:rPr>
          <w:rFonts w:ascii="Times New Roman" w:hint="eastAsia"/>
          <w:color w:val="000000" w:themeColor="text1"/>
        </w:rPr>
        <w:t>该文件让</w:t>
      </w:r>
      <w:r>
        <w:rPr>
          <w:rFonts w:ascii="Times New Roman" w:hint="eastAsia"/>
          <w:color w:val="000000" w:themeColor="text1"/>
        </w:rPr>
        <w:t>小海龟进行移动绘图</w:t>
      </w:r>
    </w:p>
    <w:p w14:paraId="0DE4B94F" w14:textId="2BD59CA4" w:rsidR="00266F7D" w:rsidRDefault="00266F7D" w:rsidP="00266F7D">
      <w:pPr>
        <w:pStyle w:val="a5"/>
        <w:rPr>
          <w:rFonts w:ascii="Times New Roman"/>
          <w:color w:val="000000" w:themeColor="text1"/>
        </w:rPr>
      </w:pPr>
      <w:r>
        <w:rPr>
          <w:rFonts w:ascii="Times New Roman" w:hint="eastAsia"/>
          <w:color w:val="000000" w:themeColor="text1"/>
        </w:rPr>
        <w:t>用户特征：用户群体为少年儿童，以学习编程或编程教育为目的使用该产品。</w:t>
      </w:r>
    </w:p>
    <w:p w14:paraId="1AA5B570" w14:textId="77777777" w:rsidR="00266F7D" w:rsidRDefault="00266F7D" w:rsidP="00266F7D">
      <w:pPr>
        <w:pStyle w:val="a5"/>
        <w:rPr>
          <w:rFonts w:ascii="Times New Roman"/>
          <w:color w:val="000000" w:themeColor="text1"/>
        </w:rPr>
      </w:pPr>
      <w:r>
        <w:rPr>
          <w:rFonts w:ascii="Times New Roman" w:hint="eastAsia"/>
          <w:color w:val="000000" w:themeColor="text1"/>
        </w:rPr>
        <w:t>约束：用户有简单的数学知识，对编程学习有目标和热情。</w:t>
      </w:r>
    </w:p>
    <w:p w14:paraId="622E43D5" w14:textId="77777777" w:rsidR="00266F7D" w:rsidRDefault="00266F7D" w:rsidP="00266F7D">
      <w:pPr>
        <w:pStyle w:val="a5"/>
        <w:rPr>
          <w:rFonts w:ascii="Times New Roman"/>
          <w:color w:val="000000" w:themeColor="text1"/>
        </w:rPr>
      </w:pPr>
      <w:r>
        <w:rPr>
          <w:rFonts w:ascii="Times New Roman" w:hint="eastAsia"/>
          <w:color w:val="000000" w:themeColor="text1"/>
        </w:rPr>
        <w:t>假设与依赖关系：</w:t>
      </w:r>
    </w:p>
    <w:p w14:paraId="23ED1A6C"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用户懂得基本的数学知识，比如线段，角度，圆的圆心、半径等</w:t>
      </w:r>
    </w:p>
    <w:p w14:paraId="5A1B651E" w14:textId="56A7F461"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用户登录</w:t>
      </w:r>
      <w:r w:rsidR="00CB40EF">
        <w:rPr>
          <w:rFonts w:ascii="Times New Roman" w:hint="eastAsia"/>
          <w:color w:val="000000" w:themeColor="text1"/>
        </w:rPr>
        <w:t>使用本产品</w:t>
      </w:r>
      <w:r>
        <w:rPr>
          <w:rFonts w:ascii="Times New Roman" w:hint="eastAsia"/>
          <w:color w:val="000000" w:themeColor="text1"/>
        </w:rPr>
        <w:t>需要连接网络</w:t>
      </w:r>
    </w:p>
    <w:p w14:paraId="1F2EAF90" w14:textId="77777777" w:rsidR="00266F7D" w:rsidRDefault="00266F7D" w:rsidP="00266F7D">
      <w:pPr>
        <w:pStyle w:val="a5"/>
        <w:rPr>
          <w:rFonts w:ascii="Times New Roman"/>
          <w:color w:val="000000" w:themeColor="text1"/>
        </w:rPr>
      </w:pPr>
      <w:r>
        <w:rPr>
          <w:rFonts w:ascii="Times New Roman" w:hint="eastAsia"/>
          <w:color w:val="000000" w:themeColor="text1"/>
        </w:rPr>
        <w:t>需求子集：</w:t>
      </w:r>
    </w:p>
    <w:p w14:paraId="5D11EF18" w14:textId="77777777" w:rsidR="00266F7D" w:rsidRDefault="00266F7D" w:rsidP="00266F7D">
      <w:pPr>
        <w:pStyle w:val="a5"/>
        <w:rPr>
          <w:rFonts w:ascii="Times New Roman"/>
          <w:color w:val="000000" w:themeColor="text1"/>
        </w:rPr>
      </w:pPr>
      <w:r>
        <w:rPr>
          <w:rFonts w:ascii="Times New Roman" w:hint="eastAsia"/>
          <w:color w:val="000000" w:themeColor="text1"/>
        </w:rPr>
        <w:t xml:space="preserve"> </w:t>
      </w:r>
      <w:r>
        <w:rPr>
          <w:rFonts w:ascii="Times New Roman"/>
          <w:color w:val="000000" w:themeColor="text1"/>
        </w:rPr>
        <w:t xml:space="preserve">        </w:t>
      </w:r>
      <w:r>
        <w:rPr>
          <w:rFonts w:ascii="Times New Roman" w:hint="eastAsia"/>
          <w:color w:val="000000" w:themeColor="text1"/>
        </w:rPr>
        <w:t>一台电脑</w:t>
      </w:r>
    </w:p>
    <w:p w14:paraId="140E4603" w14:textId="77777777" w:rsidR="00266F7D"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网络条件</w:t>
      </w:r>
    </w:p>
    <w:p w14:paraId="02A08FD9" w14:textId="77777777" w:rsidR="00266F7D" w:rsidRPr="00667B21" w:rsidRDefault="00266F7D" w:rsidP="00266F7D">
      <w:pPr>
        <w:pStyle w:val="a5"/>
        <w:rPr>
          <w:rFonts w:ascii="Times New Roman"/>
          <w:color w:val="000000" w:themeColor="text1"/>
        </w:rPr>
      </w:pPr>
      <w:r>
        <w:rPr>
          <w:rFonts w:ascii="Times New Roman"/>
          <w:color w:val="000000" w:themeColor="text1"/>
        </w:rPr>
        <w:t xml:space="preserve">         </w:t>
      </w:r>
      <w:r>
        <w:rPr>
          <w:rFonts w:ascii="Times New Roman" w:hint="eastAsia"/>
          <w:color w:val="000000" w:themeColor="text1"/>
        </w:rPr>
        <w:t>基本的数学知识</w:t>
      </w:r>
    </w:p>
    <w:p w14:paraId="64BB387E" w14:textId="77777777" w:rsidR="00286C0B" w:rsidRDefault="000B6BF7">
      <w:pPr>
        <w:pStyle w:val="1"/>
        <w:ind w:left="720" w:hanging="720"/>
      </w:pPr>
      <w:r>
        <w:rPr>
          <w:rFonts w:hint="eastAsia"/>
        </w:rPr>
        <w:lastRenderedPageBreak/>
        <w:t>具体需求</w:t>
      </w:r>
      <w:bookmarkEnd w:id="11"/>
      <w:bookmarkEnd w:id="12"/>
    </w:p>
    <w:p w14:paraId="471CC4A9" w14:textId="77777777" w:rsidR="00286C0B" w:rsidRDefault="000B6BF7">
      <w:pPr>
        <w:pStyle w:val="2"/>
      </w:pPr>
      <w:bookmarkStart w:id="13" w:name="_Toc498836231"/>
      <w:bookmarkStart w:id="14" w:name="_Toc356851185"/>
      <w:r>
        <w:rPr>
          <w:rFonts w:hint="eastAsia"/>
        </w:rPr>
        <w:t>功能</w:t>
      </w:r>
      <w:bookmarkEnd w:id="13"/>
      <w:bookmarkEnd w:id="14"/>
    </w:p>
    <w:p w14:paraId="71F48091" w14:textId="06ED638A" w:rsidR="00286C0B" w:rsidRDefault="000B6BF7">
      <w:pPr>
        <w:pStyle w:val="3"/>
      </w:pPr>
      <w:bookmarkStart w:id="15" w:name="_Toc498836232"/>
      <w:bookmarkStart w:id="16" w:name="_Toc356851186"/>
      <w:r>
        <w:rPr>
          <w:rFonts w:hint="eastAsia"/>
        </w:rPr>
        <w:t>Use case 图</w:t>
      </w:r>
      <w:bookmarkEnd w:id="15"/>
      <w:bookmarkEnd w:id="16"/>
    </w:p>
    <w:p w14:paraId="135DA55A" w14:textId="3B45B49A" w:rsidR="00FD7540" w:rsidRPr="00FD7540" w:rsidRDefault="00F818B7" w:rsidP="00FD7540">
      <w:r>
        <w:rPr>
          <w:noProof/>
        </w:rPr>
        <w:drawing>
          <wp:inline distT="0" distB="0" distL="0" distR="0" wp14:anchorId="7C2E5CF2" wp14:editId="7CA0AADE">
            <wp:extent cx="4975860" cy="4061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4975860" cy="4061460"/>
                    </a:xfrm>
                    <a:prstGeom prst="rect">
                      <a:avLst/>
                    </a:prstGeom>
                  </pic:spPr>
                </pic:pic>
              </a:graphicData>
            </a:graphic>
          </wp:inline>
        </w:drawing>
      </w:r>
    </w:p>
    <w:p w14:paraId="1A7BD481" w14:textId="2E5A09DF" w:rsidR="00286C0B" w:rsidRDefault="00FD7540">
      <w:pPr>
        <w:pStyle w:val="3"/>
      </w:pPr>
      <w:bookmarkStart w:id="17" w:name="_Toc356851187"/>
      <w:r>
        <w:rPr>
          <w:rFonts w:hint="eastAsia"/>
        </w:rPr>
        <w:t>注册</w:t>
      </w:r>
      <w:r w:rsidR="000B6BF7">
        <w:rPr>
          <w:rFonts w:hint="eastAsia"/>
        </w:rPr>
        <w:t>规约</w:t>
      </w:r>
      <w:bookmarkEnd w:id="17"/>
    </w:p>
    <w:p w14:paraId="4F5EF0F7" w14:textId="2069BB1F" w:rsidR="00FD7540" w:rsidRDefault="00FD7540" w:rsidP="00FD7540">
      <w:pPr>
        <w:ind w:left="720"/>
      </w:pPr>
      <w:r>
        <w:rPr>
          <w:rFonts w:hint="eastAsia"/>
        </w:rPr>
        <w:t xml:space="preserve">用例名称： </w:t>
      </w:r>
      <w:r>
        <w:tab/>
      </w:r>
      <w:r>
        <w:rPr>
          <w:rFonts w:hint="eastAsia"/>
        </w:rPr>
        <w:t>用户注册</w:t>
      </w:r>
    </w:p>
    <w:p w14:paraId="6AD374AB" w14:textId="117E48EE" w:rsidR="00FD7540" w:rsidRDefault="00FD7540" w:rsidP="00FD7540">
      <w:pPr>
        <w:ind w:left="720"/>
      </w:pPr>
      <w:r>
        <w:rPr>
          <w:rFonts w:hint="eastAsia"/>
        </w:rPr>
        <w:t>执行者：</w:t>
      </w:r>
      <w:r>
        <w:tab/>
      </w:r>
      <w:r>
        <w:rPr>
          <w:rFonts w:hint="eastAsia"/>
        </w:rPr>
        <w:t>用户</w:t>
      </w:r>
    </w:p>
    <w:p w14:paraId="34C07EE5" w14:textId="36197A03" w:rsidR="00FD7540" w:rsidRDefault="00FD7540" w:rsidP="00FD7540">
      <w:pPr>
        <w:ind w:left="720"/>
      </w:pPr>
      <w:r>
        <w:rPr>
          <w:rFonts w:hint="eastAsia"/>
        </w:rPr>
        <w:t>前置条件：</w:t>
      </w:r>
      <w:r>
        <w:tab/>
      </w:r>
      <w:r>
        <w:rPr>
          <w:rFonts w:hint="eastAsia"/>
        </w:rPr>
        <w:t>无</w:t>
      </w:r>
    </w:p>
    <w:p w14:paraId="0A6A9EC8" w14:textId="75DD178D" w:rsidR="00FD7540" w:rsidRDefault="00FD7540" w:rsidP="00FD7540">
      <w:pPr>
        <w:ind w:left="720"/>
      </w:pPr>
      <w:r>
        <w:rPr>
          <w:rFonts w:hint="eastAsia"/>
        </w:rPr>
        <w:t>后置条件：</w:t>
      </w:r>
      <w:r>
        <w:tab/>
      </w:r>
      <w:r>
        <w:rPr>
          <w:rFonts w:hint="eastAsia"/>
        </w:rPr>
        <w:t>将用户信息存贮在数据库中</w:t>
      </w:r>
    </w:p>
    <w:p w14:paraId="3DDD6353" w14:textId="7A134B7C" w:rsidR="00FD7540" w:rsidRDefault="00FD7540" w:rsidP="00FD7540">
      <w:pPr>
        <w:ind w:left="720"/>
      </w:pPr>
      <w:r>
        <w:rPr>
          <w:rFonts w:hint="eastAsia"/>
        </w:rPr>
        <w:t>基本流程：</w:t>
      </w:r>
      <w:r>
        <w:tab/>
      </w:r>
      <w:r>
        <w:rPr>
          <w:rFonts w:hint="eastAsia"/>
        </w:rPr>
        <w:t>1.用户点击注册按钮。</w:t>
      </w:r>
    </w:p>
    <w:p w14:paraId="0386500F" w14:textId="5143D9B8" w:rsidR="00FD7540" w:rsidRDefault="00FD7540" w:rsidP="00FD7540">
      <w:pPr>
        <w:ind w:left="720"/>
      </w:pPr>
      <w:r>
        <w:tab/>
      </w:r>
      <w:r>
        <w:tab/>
      </w:r>
      <w:r>
        <w:rPr>
          <w:rFonts w:hint="eastAsia"/>
        </w:rPr>
        <w:t>2.用户填写用户名、密码、重复密码、邮箱、验证码。</w:t>
      </w:r>
    </w:p>
    <w:p w14:paraId="3304437B" w14:textId="7C09338B" w:rsidR="00FD7540" w:rsidRDefault="00FD7540" w:rsidP="00FD7540">
      <w:pPr>
        <w:ind w:left="720"/>
      </w:pPr>
      <w:r>
        <w:tab/>
      </w:r>
      <w:r>
        <w:tab/>
      </w:r>
      <w:r>
        <w:rPr>
          <w:rFonts w:hint="eastAsia"/>
        </w:rPr>
        <w:t>3.用户点击完成注册按钮。</w:t>
      </w:r>
    </w:p>
    <w:p w14:paraId="080B43BA" w14:textId="6E5C0235" w:rsidR="00FD7540" w:rsidRDefault="00FD7540" w:rsidP="00FD7540">
      <w:pPr>
        <w:ind w:left="720"/>
      </w:pPr>
      <w:r>
        <w:tab/>
      </w:r>
      <w:r>
        <w:tab/>
      </w:r>
      <w:r>
        <w:rPr>
          <w:rFonts w:hint="eastAsia"/>
        </w:rPr>
        <w:t>4.系统录入用户信息，并跳转至登录界面</w:t>
      </w:r>
    </w:p>
    <w:p w14:paraId="5ACD8E02" w14:textId="70A5CBBF" w:rsidR="00FD7540" w:rsidRDefault="00FD7540" w:rsidP="00FD7540">
      <w:pPr>
        <w:ind w:left="720"/>
      </w:pPr>
      <w:r>
        <w:rPr>
          <w:rFonts w:hint="eastAsia"/>
        </w:rPr>
        <w:t>扩展流程：</w:t>
      </w:r>
      <w:r>
        <w:tab/>
      </w:r>
      <w:r>
        <w:rPr>
          <w:rFonts w:hint="eastAsia"/>
        </w:rPr>
        <w:t>2a.系统监测到重名、密码不匹配、验证码错误</w:t>
      </w:r>
    </w:p>
    <w:p w14:paraId="238642F1" w14:textId="19641A1C" w:rsidR="00FD7540" w:rsidRPr="00FD7540" w:rsidRDefault="00FD7540" w:rsidP="00FD7540">
      <w:pPr>
        <w:ind w:left="720"/>
      </w:pPr>
      <w:r>
        <w:tab/>
      </w:r>
      <w:r>
        <w:tab/>
      </w:r>
      <w:r>
        <w:rPr>
          <w:rFonts w:hint="eastAsia"/>
        </w:rPr>
        <w:t>1.系统提示用户重新输入。</w:t>
      </w:r>
    </w:p>
    <w:p w14:paraId="774AA3F4" w14:textId="5D6B2604" w:rsidR="00D86DB9" w:rsidRDefault="00D86DB9" w:rsidP="00D86DB9">
      <w:pPr>
        <w:pStyle w:val="3"/>
        <w:numPr>
          <w:ilvl w:val="0"/>
          <w:numId w:val="0"/>
        </w:numPr>
      </w:pPr>
      <w:r>
        <w:rPr>
          <w:rFonts w:hint="eastAsia"/>
        </w:rPr>
        <w:t>3.1.3</w:t>
      </w:r>
      <w:r w:rsidR="00416805">
        <w:t xml:space="preserve"> </w:t>
      </w:r>
      <w:r>
        <w:rPr>
          <w:rFonts w:hint="eastAsia"/>
        </w:rPr>
        <w:t>登录规约</w:t>
      </w:r>
    </w:p>
    <w:p w14:paraId="0580CBF8" w14:textId="77777777" w:rsidR="00D86DB9" w:rsidRDefault="00D86DB9" w:rsidP="00D86DB9">
      <w:pPr>
        <w:ind w:left="720"/>
      </w:pPr>
      <w:r>
        <w:rPr>
          <w:rFonts w:hint="eastAsia"/>
        </w:rPr>
        <w:t xml:space="preserve">用例名称： </w:t>
      </w:r>
      <w:r>
        <w:tab/>
      </w:r>
      <w:r>
        <w:rPr>
          <w:rFonts w:hint="eastAsia"/>
        </w:rPr>
        <w:t>用户登录</w:t>
      </w:r>
    </w:p>
    <w:p w14:paraId="391D942E" w14:textId="77777777" w:rsidR="00D86DB9" w:rsidRDefault="00D86DB9" w:rsidP="00D86DB9">
      <w:pPr>
        <w:ind w:left="720"/>
      </w:pPr>
      <w:r>
        <w:rPr>
          <w:rFonts w:hint="eastAsia"/>
        </w:rPr>
        <w:t>执行者：</w:t>
      </w:r>
      <w:r>
        <w:tab/>
      </w:r>
      <w:r>
        <w:rPr>
          <w:rFonts w:hint="eastAsia"/>
        </w:rPr>
        <w:t>用户</w:t>
      </w:r>
    </w:p>
    <w:p w14:paraId="3ECA6D32" w14:textId="77777777" w:rsidR="00D86DB9" w:rsidRDefault="00D86DB9" w:rsidP="00D86DB9">
      <w:pPr>
        <w:ind w:left="720"/>
      </w:pPr>
      <w:r>
        <w:rPr>
          <w:rFonts w:hint="eastAsia"/>
        </w:rPr>
        <w:t>前置条件：</w:t>
      </w:r>
      <w:r>
        <w:tab/>
      </w:r>
      <w:r>
        <w:rPr>
          <w:rFonts w:hint="eastAsia"/>
        </w:rPr>
        <w:t>用户完成注册</w:t>
      </w:r>
    </w:p>
    <w:p w14:paraId="76CBF1C0" w14:textId="77777777" w:rsidR="00D86DB9" w:rsidRDefault="00D86DB9" w:rsidP="00D86DB9">
      <w:pPr>
        <w:ind w:left="720"/>
      </w:pPr>
      <w:r>
        <w:rPr>
          <w:rFonts w:hint="eastAsia"/>
        </w:rPr>
        <w:t>后置条件：</w:t>
      </w:r>
      <w:r>
        <w:tab/>
      </w:r>
      <w:r>
        <w:rPr>
          <w:rFonts w:hint="eastAsia"/>
        </w:rPr>
        <w:t>系统将用户跳转到主界面</w:t>
      </w:r>
    </w:p>
    <w:p w14:paraId="090643BF" w14:textId="77777777" w:rsidR="00D86DB9" w:rsidRDefault="00D86DB9" w:rsidP="00D86DB9">
      <w:pPr>
        <w:ind w:left="720"/>
      </w:pPr>
      <w:r>
        <w:rPr>
          <w:rFonts w:hint="eastAsia"/>
        </w:rPr>
        <w:t>基本流程：</w:t>
      </w:r>
      <w:r>
        <w:tab/>
      </w:r>
      <w:r>
        <w:rPr>
          <w:rFonts w:hint="eastAsia"/>
        </w:rPr>
        <w:t>1.用户点击登录按钮。</w:t>
      </w:r>
    </w:p>
    <w:p w14:paraId="5061A691" w14:textId="77777777" w:rsidR="00D86DB9" w:rsidRDefault="00D86DB9" w:rsidP="00D86DB9">
      <w:pPr>
        <w:ind w:left="720"/>
      </w:pPr>
      <w:r>
        <w:tab/>
      </w:r>
      <w:r>
        <w:tab/>
      </w:r>
      <w:r>
        <w:rPr>
          <w:rFonts w:hint="eastAsia"/>
        </w:rPr>
        <w:t>2.用户填写用户名、密码、验证码。</w:t>
      </w:r>
    </w:p>
    <w:p w14:paraId="4D3FDAA6" w14:textId="77777777" w:rsidR="00D86DB9" w:rsidRDefault="00D86DB9" w:rsidP="00D86DB9">
      <w:pPr>
        <w:ind w:left="720"/>
      </w:pPr>
      <w:r>
        <w:tab/>
      </w:r>
      <w:r>
        <w:tab/>
      </w:r>
      <w:r>
        <w:rPr>
          <w:rFonts w:hint="eastAsia"/>
        </w:rPr>
        <w:t>3.用户点击完成登录按钮。</w:t>
      </w:r>
    </w:p>
    <w:p w14:paraId="25B3E135" w14:textId="77777777" w:rsidR="00D86DB9" w:rsidRDefault="00D86DB9" w:rsidP="00D86DB9">
      <w:pPr>
        <w:ind w:left="720"/>
      </w:pPr>
      <w:r>
        <w:lastRenderedPageBreak/>
        <w:tab/>
      </w:r>
      <w:r>
        <w:tab/>
      </w:r>
      <w:r>
        <w:rPr>
          <w:rFonts w:hint="eastAsia"/>
        </w:rPr>
        <w:t>4.系统监测用户信息，并跳转至主界面</w:t>
      </w:r>
    </w:p>
    <w:p w14:paraId="00D36C00" w14:textId="77777777" w:rsidR="00D86DB9" w:rsidRDefault="00D86DB9" w:rsidP="00D86DB9">
      <w:pPr>
        <w:ind w:left="720"/>
      </w:pPr>
      <w:r>
        <w:rPr>
          <w:rFonts w:hint="eastAsia"/>
        </w:rPr>
        <w:t>扩展流程：</w:t>
      </w:r>
      <w:r>
        <w:tab/>
      </w:r>
      <w:r>
        <w:rPr>
          <w:rFonts w:hint="eastAsia"/>
        </w:rPr>
        <w:t>2a.系统监测到用户名与密码不匹配、验证码错误</w:t>
      </w:r>
    </w:p>
    <w:p w14:paraId="49E2E2E3" w14:textId="77777777" w:rsidR="00D86DB9" w:rsidRPr="00FD7540" w:rsidRDefault="00D86DB9" w:rsidP="00D86DB9">
      <w:pPr>
        <w:ind w:left="720"/>
      </w:pPr>
      <w:r>
        <w:tab/>
      </w:r>
      <w:r>
        <w:tab/>
      </w:r>
      <w:r>
        <w:rPr>
          <w:rFonts w:hint="eastAsia"/>
        </w:rPr>
        <w:t>1.系统提示用户重新输入。</w:t>
      </w:r>
    </w:p>
    <w:p w14:paraId="3F456114" w14:textId="677FD209" w:rsidR="00D86DB9" w:rsidRDefault="00D86DB9" w:rsidP="00D86DB9">
      <w:pPr>
        <w:pStyle w:val="3"/>
        <w:numPr>
          <w:ilvl w:val="0"/>
          <w:numId w:val="0"/>
        </w:numPr>
      </w:pPr>
      <w:r>
        <w:rPr>
          <w:rFonts w:hint="eastAsia"/>
        </w:rPr>
        <w:t>3.1.4</w:t>
      </w:r>
      <w:r w:rsidR="00E565D2">
        <w:t xml:space="preserve"> </w:t>
      </w:r>
      <w:r w:rsidR="00C02C80">
        <w:rPr>
          <w:rFonts w:hint="eastAsia"/>
        </w:rPr>
        <w:t>命令行绘图</w:t>
      </w:r>
      <w:r>
        <w:rPr>
          <w:rFonts w:hint="eastAsia"/>
        </w:rPr>
        <w:t>规约</w:t>
      </w:r>
    </w:p>
    <w:p w14:paraId="63AA1CEC" w14:textId="0305F110" w:rsidR="00D86DB9" w:rsidRDefault="00D86DB9" w:rsidP="00D86DB9">
      <w:pPr>
        <w:ind w:left="720"/>
      </w:pPr>
      <w:r>
        <w:rPr>
          <w:rFonts w:hint="eastAsia"/>
        </w:rPr>
        <w:t xml:space="preserve">用例名称： </w:t>
      </w:r>
      <w:r>
        <w:tab/>
      </w:r>
      <w:r w:rsidR="00C02C80">
        <w:rPr>
          <w:rFonts w:hint="eastAsia"/>
        </w:rPr>
        <w:t>命令行绘图</w:t>
      </w:r>
    </w:p>
    <w:p w14:paraId="10246FB7" w14:textId="77777777" w:rsidR="00D86DB9" w:rsidRDefault="00D86DB9" w:rsidP="00D86DB9">
      <w:pPr>
        <w:ind w:left="720"/>
      </w:pPr>
      <w:r>
        <w:rPr>
          <w:rFonts w:hint="eastAsia"/>
        </w:rPr>
        <w:t>执行者：</w:t>
      </w:r>
      <w:r>
        <w:tab/>
      </w:r>
      <w:r>
        <w:rPr>
          <w:rFonts w:hint="eastAsia"/>
        </w:rPr>
        <w:t>用户</w:t>
      </w:r>
    </w:p>
    <w:p w14:paraId="60DE7B1F" w14:textId="4849D4FD" w:rsidR="00D86DB9" w:rsidRDefault="00D86DB9" w:rsidP="00D86DB9">
      <w:pPr>
        <w:ind w:left="720"/>
      </w:pPr>
      <w:r>
        <w:rPr>
          <w:rFonts w:hint="eastAsia"/>
        </w:rPr>
        <w:t>前置条件：</w:t>
      </w:r>
      <w:r>
        <w:tab/>
      </w:r>
      <w:r>
        <w:rPr>
          <w:rFonts w:hint="eastAsia"/>
        </w:rPr>
        <w:t>用户完成登录</w:t>
      </w:r>
    </w:p>
    <w:p w14:paraId="52264494" w14:textId="7D6290E5" w:rsidR="00D86DB9" w:rsidRDefault="00D86DB9" w:rsidP="00D86DB9">
      <w:pPr>
        <w:ind w:left="720"/>
      </w:pPr>
      <w:r>
        <w:rPr>
          <w:rFonts w:hint="eastAsia"/>
        </w:rPr>
        <w:t>后置条件：</w:t>
      </w:r>
      <w:r>
        <w:tab/>
      </w:r>
      <w:r>
        <w:rPr>
          <w:rFonts w:hint="eastAsia"/>
        </w:rPr>
        <w:t>系统根据用户</w:t>
      </w:r>
      <w:r w:rsidR="00080122">
        <w:rPr>
          <w:rFonts w:hint="eastAsia"/>
        </w:rPr>
        <w:t>在命令行的</w:t>
      </w:r>
      <w:r>
        <w:rPr>
          <w:rFonts w:hint="eastAsia"/>
        </w:rPr>
        <w:t>输入进行</w:t>
      </w:r>
      <w:r w:rsidR="00080122">
        <w:rPr>
          <w:rFonts w:hint="eastAsia"/>
        </w:rPr>
        <w:t>实时执行</w:t>
      </w:r>
      <w:r>
        <w:rPr>
          <w:rFonts w:hint="eastAsia"/>
        </w:rPr>
        <w:t>绘图</w:t>
      </w:r>
    </w:p>
    <w:p w14:paraId="2121C652" w14:textId="3CCCA3B3" w:rsidR="00D86DB9" w:rsidRDefault="00D86DB9" w:rsidP="00D86DB9">
      <w:pPr>
        <w:ind w:left="720"/>
      </w:pPr>
      <w:r>
        <w:rPr>
          <w:rFonts w:hint="eastAsia"/>
        </w:rPr>
        <w:t>基本流程：</w:t>
      </w:r>
      <w:r>
        <w:tab/>
      </w:r>
      <w:r>
        <w:rPr>
          <w:rFonts w:hint="eastAsia"/>
        </w:rPr>
        <w:t>1.用户编写程序。</w:t>
      </w:r>
    </w:p>
    <w:p w14:paraId="27C2087D" w14:textId="03D01F85" w:rsidR="00D86DB9" w:rsidRDefault="00D86DB9" w:rsidP="00D86DB9">
      <w:pPr>
        <w:ind w:left="720"/>
      </w:pPr>
      <w:r>
        <w:tab/>
      </w:r>
      <w:r>
        <w:tab/>
      </w:r>
      <w:r>
        <w:rPr>
          <w:rFonts w:hint="eastAsia"/>
        </w:rPr>
        <w:t>2.用户点击运行按钮。</w:t>
      </w:r>
    </w:p>
    <w:p w14:paraId="59CC6EF0" w14:textId="13E4D757" w:rsidR="00D86DB9" w:rsidRDefault="00D86DB9" w:rsidP="00D86DB9">
      <w:pPr>
        <w:ind w:left="720"/>
      </w:pPr>
      <w:r>
        <w:tab/>
      </w:r>
      <w:r>
        <w:tab/>
      </w:r>
      <w:r>
        <w:rPr>
          <w:rFonts w:hint="eastAsia"/>
        </w:rPr>
        <w:t>3.系统开始解释程序。</w:t>
      </w:r>
    </w:p>
    <w:p w14:paraId="12C8CAA0" w14:textId="061721DB" w:rsidR="00D86DB9" w:rsidRDefault="00D86DB9" w:rsidP="00D86DB9">
      <w:pPr>
        <w:ind w:left="720"/>
      </w:pPr>
      <w:r>
        <w:tab/>
      </w:r>
      <w:r>
        <w:tab/>
      </w:r>
      <w:r>
        <w:rPr>
          <w:rFonts w:hint="eastAsia"/>
        </w:rPr>
        <w:t>4.系统绘图。</w:t>
      </w:r>
    </w:p>
    <w:p w14:paraId="3C122302" w14:textId="3032CB0F" w:rsidR="00D86DB9" w:rsidRDefault="00D86DB9" w:rsidP="00D86DB9">
      <w:pPr>
        <w:ind w:left="720"/>
      </w:pPr>
      <w:r>
        <w:rPr>
          <w:rFonts w:hint="eastAsia"/>
        </w:rPr>
        <w:t>扩展流程：</w:t>
      </w:r>
      <w:r>
        <w:tab/>
      </w:r>
      <w:r>
        <w:rPr>
          <w:rFonts w:hint="eastAsia"/>
        </w:rPr>
        <w:t>3a.系统监测到程序错误</w:t>
      </w:r>
    </w:p>
    <w:p w14:paraId="1ED5D720" w14:textId="22AC9903" w:rsidR="00D86DB9" w:rsidRPr="00FD7540" w:rsidRDefault="00D86DB9" w:rsidP="00D86DB9">
      <w:pPr>
        <w:ind w:left="720"/>
      </w:pPr>
      <w:r>
        <w:tab/>
      </w:r>
      <w:r>
        <w:tab/>
      </w:r>
      <w:r>
        <w:rPr>
          <w:rFonts w:hint="eastAsia"/>
        </w:rPr>
        <w:t>1.</w:t>
      </w:r>
      <w:r w:rsidR="00D27A5D">
        <w:rPr>
          <w:rFonts w:hint="eastAsia"/>
        </w:rPr>
        <w:t>系统报告错误行数，并提醒用户修改程序</w:t>
      </w:r>
      <w:r>
        <w:rPr>
          <w:rFonts w:hint="eastAsia"/>
        </w:rPr>
        <w:t>。</w:t>
      </w:r>
    </w:p>
    <w:p w14:paraId="20977367" w14:textId="5DB17832" w:rsidR="00D86DB9" w:rsidRDefault="00D86DB9" w:rsidP="00D86DB9">
      <w:pPr>
        <w:pStyle w:val="3"/>
        <w:numPr>
          <w:ilvl w:val="0"/>
          <w:numId w:val="0"/>
        </w:numPr>
      </w:pPr>
      <w:r>
        <w:rPr>
          <w:rFonts w:hint="eastAsia"/>
        </w:rPr>
        <w:t>3.1.5</w:t>
      </w:r>
      <w:r w:rsidR="00E565D2">
        <w:t xml:space="preserve"> </w:t>
      </w:r>
      <w:r w:rsidR="00B76C41">
        <w:rPr>
          <w:rFonts w:hint="eastAsia"/>
        </w:rPr>
        <w:t>命令文件绘图</w:t>
      </w:r>
      <w:r>
        <w:rPr>
          <w:rFonts w:hint="eastAsia"/>
        </w:rPr>
        <w:t>规约</w:t>
      </w:r>
    </w:p>
    <w:p w14:paraId="6D32F475" w14:textId="6F88AEDC" w:rsidR="00D86DB9" w:rsidRDefault="00D86DB9" w:rsidP="00D86DB9">
      <w:pPr>
        <w:ind w:left="720"/>
      </w:pPr>
      <w:r>
        <w:rPr>
          <w:rFonts w:hint="eastAsia"/>
        </w:rPr>
        <w:t xml:space="preserve">用例名称： </w:t>
      </w:r>
      <w:r>
        <w:tab/>
      </w:r>
      <w:r w:rsidR="00B76C41">
        <w:rPr>
          <w:rFonts w:hint="eastAsia"/>
        </w:rPr>
        <w:t>命令文件绘图</w:t>
      </w:r>
    </w:p>
    <w:p w14:paraId="56D915A1" w14:textId="77777777" w:rsidR="00D86DB9" w:rsidRDefault="00D86DB9" w:rsidP="00D86DB9">
      <w:pPr>
        <w:ind w:left="720"/>
      </w:pPr>
      <w:r>
        <w:rPr>
          <w:rFonts w:hint="eastAsia"/>
        </w:rPr>
        <w:t>执行者：</w:t>
      </w:r>
      <w:r>
        <w:tab/>
      </w:r>
      <w:r>
        <w:rPr>
          <w:rFonts w:hint="eastAsia"/>
        </w:rPr>
        <w:t>用户</w:t>
      </w:r>
    </w:p>
    <w:p w14:paraId="611F9555" w14:textId="483F8B3E" w:rsidR="00D86DB9" w:rsidRDefault="00D86DB9" w:rsidP="00D86DB9">
      <w:pPr>
        <w:ind w:left="720"/>
      </w:pPr>
      <w:r>
        <w:rPr>
          <w:rFonts w:hint="eastAsia"/>
        </w:rPr>
        <w:t>前置条件：</w:t>
      </w:r>
      <w:r>
        <w:tab/>
      </w:r>
      <w:r>
        <w:rPr>
          <w:rFonts w:hint="eastAsia"/>
        </w:rPr>
        <w:t>用户完成登录</w:t>
      </w:r>
    </w:p>
    <w:p w14:paraId="13B0C189" w14:textId="3F05F955" w:rsidR="00D86DB9" w:rsidRDefault="00D86DB9" w:rsidP="00D86DB9">
      <w:pPr>
        <w:ind w:left="720"/>
      </w:pPr>
      <w:r>
        <w:rPr>
          <w:rFonts w:hint="eastAsia"/>
        </w:rPr>
        <w:t>后置条件：</w:t>
      </w:r>
      <w:r>
        <w:tab/>
      </w:r>
      <w:r w:rsidR="00B76C41">
        <w:rPr>
          <w:rFonts w:hint="eastAsia"/>
        </w:rPr>
        <w:t>系统根据用户编写的命令行文件</w:t>
      </w:r>
      <w:r>
        <w:rPr>
          <w:rFonts w:hint="eastAsia"/>
        </w:rPr>
        <w:t>进行绘图</w:t>
      </w:r>
    </w:p>
    <w:p w14:paraId="4F5928AF" w14:textId="39616970" w:rsidR="00D86DB9" w:rsidRDefault="00D86DB9" w:rsidP="00D86DB9">
      <w:pPr>
        <w:ind w:left="720"/>
      </w:pPr>
      <w:r>
        <w:rPr>
          <w:rFonts w:hint="eastAsia"/>
        </w:rPr>
        <w:t>基本流程：</w:t>
      </w:r>
      <w:r>
        <w:tab/>
      </w:r>
      <w:r>
        <w:rPr>
          <w:rFonts w:hint="eastAsia"/>
        </w:rPr>
        <w:t>1.用户编写</w:t>
      </w:r>
      <w:r w:rsidR="0024037C">
        <w:rPr>
          <w:rFonts w:hint="eastAsia"/>
        </w:rPr>
        <w:t>命令行文件</w:t>
      </w:r>
      <w:r>
        <w:rPr>
          <w:rFonts w:hint="eastAsia"/>
        </w:rPr>
        <w:t>。</w:t>
      </w:r>
    </w:p>
    <w:p w14:paraId="2A7AB065" w14:textId="50348AB6" w:rsidR="00D86DB9" w:rsidRDefault="00D86DB9" w:rsidP="00D86DB9">
      <w:pPr>
        <w:ind w:left="720"/>
      </w:pPr>
      <w:r>
        <w:tab/>
      </w:r>
      <w:r>
        <w:tab/>
      </w:r>
      <w:r>
        <w:rPr>
          <w:rFonts w:hint="eastAsia"/>
        </w:rPr>
        <w:t>2.</w:t>
      </w:r>
      <w:r w:rsidR="0024037C">
        <w:rPr>
          <w:rFonts w:hint="eastAsia"/>
        </w:rPr>
        <w:t>用户保存命令行文件</w:t>
      </w:r>
      <w:r>
        <w:rPr>
          <w:rFonts w:hint="eastAsia"/>
        </w:rPr>
        <w:t>。</w:t>
      </w:r>
    </w:p>
    <w:p w14:paraId="0ABA372C" w14:textId="45DDD4AE" w:rsidR="0024037C" w:rsidRDefault="0024037C" w:rsidP="00D86DB9">
      <w:pPr>
        <w:ind w:left="720"/>
        <w:rPr>
          <w:rFonts w:hint="eastAsia"/>
        </w:rPr>
      </w:pPr>
      <w:r>
        <w:tab/>
      </w:r>
      <w:r>
        <w:tab/>
      </w:r>
      <w:r>
        <w:rPr>
          <w:rFonts w:hint="eastAsia"/>
        </w:rPr>
        <w:t>3.</w:t>
      </w:r>
      <w:r>
        <w:rPr>
          <w:rFonts w:hint="eastAsia"/>
        </w:rPr>
        <w:t>用户点击运行按钮。</w:t>
      </w:r>
    </w:p>
    <w:p w14:paraId="3FCDDEF8" w14:textId="3EC1ACAC" w:rsidR="00D86DB9" w:rsidRDefault="00D86DB9" w:rsidP="00D86DB9">
      <w:pPr>
        <w:ind w:left="720"/>
      </w:pPr>
      <w:r>
        <w:tab/>
      </w:r>
      <w:r>
        <w:tab/>
      </w:r>
      <w:r w:rsidR="00C22333">
        <w:rPr>
          <w:rFonts w:hint="eastAsia"/>
        </w:rPr>
        <w:t>4</w:t>
      </w:r>
      <w:r>
        <w:rPr>
          <w:rFonts w:hint="eastAsia"/>
        </w:rPr>
        <w:t>.系统开始解释程序。</w:t>
      </w:r>
    </w:p>
    <w:p w14:paraId="57EFA67C" w14:textId="0E3D29EA" w:rsidR="00D86DB9" w:rsidRDefault="00D86DB9" w:rsidP="00D86DB9">
      <w:pPr>
        <w:ind w:left="720"/>
      </w:pPr>
      <w:r>
        <w:tab/>
      </w:r>
      <w:r>
        <w:tab/>
      </w:r>
      <w:r w:rsidR="00C22333">
        <w:rPr>
          <w:rFonts w:hint="eastAsia"/>
        </w:rPr>
        <w:t>5</w:t>
      </w:r>
      <w:r>
        <w:rPr>
          <w:rFonts w:hint="eastAsia"/>
        </w:rPr>
        <w:t>.系统绘图。</w:t>
      </w:r>
    </w:p>
    <w:p w14:paraId="1FD2CD73" w14:textId="02BFEF2F" w:rsidR="00D86DB9" w:rsidRDefault="00D86DB9" w:rsidP="00D86DB9">
      <w:pPr>
        <w:ind w:left="720"/>
      </w:pPr>
      <w:r>
        <w:rPr>
          <w:rFonts w:hint="eastAsia"/>
        </w:rPr>
        <w:t>扩展流程：</w:t>
      </w:r>
      <w:r>
        <w:tab/>
      </w:r>
      <w:r w:rsidR="00C22333">
        <w:rPr>
          <w:rFonts w:hint="eastAsia"/>
        </w:rPr>
        <w:t>4</w:t>
      </w:r>
      <w:r>
        <w:rPr>
          <w:rFonts w:hint="eastAsia"/>
        </w:rPr>
        <w:t>a.系统监测到程序错误</w:t>
      </w:r>
    </w:p>
    <w:p w14:paraId="7F50A676" w14:textId="380EE331" w:rsidR="00D86DB9" w:rsidRDefault="00D86DB9" w:rsidP="00FF1964">
      <w:pPr>
        <w:ind w:left="720"/>
      </w:pPr>
      <w:r>
        <w:tab/>
      </w:r>
      <w:r>
        <w:tab/>
      </w:r>
      <w:r>
        <w:rPr>
          <w:rFonts w:hint="eastAsia"/>
        </w:rPr>
        <w:t>1.系统报告错误行数，并提醒用户重新编程。</w:t>
      </w:r>
      <w:r w:rsidR="00FF1964">
        <w:t xml:space="preserve"> </w:t>
      </w:r>
    </w:p>
    <w:p w14:paraId="62CBA57B" w14:textId="780CEF61" w:rsidR="00B76C41" w:rsidRDefault="005E167F" w:rsidP="00B76C41">
      <w:pPr>
        <w:pStyle w:val="3"/>
        <w:numPr>
          <w:ilvl w:val="0"/>
          <w:numId w:val="0"/>
        </w:numPr>
      </w:pPr>
      <w:r>
        <w:rPr>
          <w:rFonts w:hint="eastAsia"/>
        </w:rPr>
        <w:t>3.1.6</w:t>
      </w:r>
      <w:r w:rsidR="00B76C41">
        <w:t xml:space="preserve"> </w:t>
      </w:r>
      <w:r w:rsidR="006C6268">
        <w:rPr>
          <w:rFonts w:hint="eastAsia"/>
        </w:rPr>
        <w:t>双人单海龟绘图</w:t>
      </w:r>
      <w:r w:rsidR="00B76C41">
        <w:rPr>
          <w:rFonts w:hint="eastAsia"/>
        </w:rPr>
        <w:t>规约</w:t>
      </w:r>
    </w:p>
    <w:p w14:paraId="39984344" w14:textId="14971837" w:rsidR="00B76C41" w:rsidRDefault="00B76C41" w:rsidP="00B76C41">
      <w:pPr>
        <w:ind w:left="720"/>
      </w:pPr>
      <w:r>
        <w:rPr>
          <w:rFonts w:hint="eastAsia"/>
        </w:rPr>
        <w:t xml:space="preserve">用例名称： </w:t>
      </w:r>
      <w:r>
        <w:tab/>
      </w:r>
      <w:r w:rsidR="006C6268">
        <w:rPr>
          <w:rFonts w:hint="eastAsia"/>
        </w:rPr>
        <w:t>双人单海龟绘图</w:t>
      </w:r>
    </w:p>
    <w:p w14:paraId="21594A8B" w14:textId="77777777" w:rsidR="00B76C41" w:rsidRDefault="00B76C41" w:rsidP="00B76C41">
      <w:pPr>
        <w:ind w:left="720"/>
      </w:pPr>
      <w:r>
        <w:rPr>
          <w:rFonts w:hint="eastAsia"/>
        </w:rPr>
        <w:t>执行者：</w:t>
      </w:r>
      <w:r>
        <w:tab/>
      </w:r>
      <w:r>
        <w:rPr>
          <w:rFonts w:hint="eastAsia"/>
        </w:rPr>
        <w:t>用户</w:t>
      </w:r>
    </w:p>
    <w:p w14:paraId="798D6ADE" w14:textId="77777777" w:rsidR="00B76C41" w:rsidRDefault="00B76C41" w:rsidP="00B76C41">
      <w:pPr>
        <w:ind w:left="720"/>
      </w:pPr>
      <w:r>
        <w:rPr>
          <w:rFonts w:hint="eastAsia"/>
        </w:rPr>
        <w:t>前置条件：</w:t>
      </w:r>
      <w:r>
        <w:tab/>
      </w:r>
      <w:r>
        <w:rPr>
          <w:rFonts w:hint="eastAsia"/>
        </w:rPr>
        <w:t>用户完成登录</w:t>
      </w:r>
    </w:p>
    <w:p w14:paraId="4149C594" w14:textId="77777777" w:rsidR="00B76C41" w:rsidRDefault="00B76C41" w:rsidP="00B76C41">
      <w:pPr>
        <w:ind w:left="720"/>
      </w:pPr>
      <w:r>
        <w:rPr>
          <w:rFonts w:hint="eastAsia"/>
        </w:rPr>
        <w:t>后置条件：</w:t>
      </w:r>
      <w:r>
        <w:tab/>
      </w:r>
      <w:r>
        <w:rPr>
          <w:rFonts w:hint="eastAsia"/>
        </w:rPr>
        <w:t>系统根据用户编写的程序进行绘图</w:t>
      </w:r>
    </w:p>
    <w:p w14:paraId="462D8D37" w14:textId="2FB924B2" w:rsidR="00B76C41" w:rsidRDefault="00B76C41" w:rsidP="00B76C41">
      <w:pPr>
        <w:ind w:left="720"/>
      </w:pPr>
      <w:r>
        <w:rPr>
          <w:rFonts w:hint="eastAsia"/>
        </w:rPr>
        <w:t>基本流程：</w:t>
      </w:r>
      <w:r>
        <w:tab/>
      </w:r>
      <w:r>
        <w:rPr>
          <w:rFonts w:hint="eastAsia"/>
        </w:rPr>
        <w:t>1.用户</w:t>
      </w:r>
      <w:r w:rsidR="00876DEC">
        <w:rPr>
          <w:rFonts w:hint="eastAsia"/>
        </w:rPr>
        <w:t>在命令行输入绘图命令</w:t>
      </w:r>
      <w:r>
        <w:rPr>
          <w:rFonts w:hint="eastAsia"/>
        </w:rPr>
        <w:t>。</w:t>
      </w:r>
    </w:p>
    <w:p w14:paraId="5C8F57A3" w14:textId="77777777" w:rsidR="00B76C41" w:rsidRDefault="00B76C41" w:rsidP="00B76C41">
      <w:pPr>
        <w:ind w:left="720"/>
      </w:pPr>
      <w:r>
        <w:tab/>
      </w:r>
      <w:r>
        <w:tab/>
      </w:r>
      <w:r>
        <w:rPr>
          <w:rFonts w:hint="eastAsia"/>
        </w:rPr>
        <w:t>2.用户点击运行按钮。</w:t>
      </w:r>
    </w:p>
    <w:p w14:paraId="0221EE32" w14:textId="77777777" w:rsidR="00B76C41" w:rsidRDefault="00B76C41" w:rsidP="00B76C41">
      <w:pPr>
        <w:ind w:left="720"/>
      </w:pPr>
      <w:r>
        <w:tab/>
      </w:r>
      <w:r>
        <w:tab/>
      </w:r>
      <w:r>
        <w:rPr>
          <w:rFonts w:hint="eastAsia"/>
        </w:rPr>
        <w:t>3.系统开始解释程序。</w:t>
      </w:r>
    </w:p>
    <w:p w14:paraId="6ABBAFCE" w14:textId="46857E11" w:rsidR="00B76C41" w:rsidRDefault="00B76C41" w:rsidP="00B76C41">
      <w:pPr>
        <w:ind w:left="720"/>
      </w:pPr>
      <w:r>
        <w:tab/>
      </w:r>
      <w:r>
        <w:tab/>
      </w:r>
      <w:r>
        <w:rPr>
          <w:rFonts w:hint="eastAsia"/>
        </w:rPr>
        <w:t>4.系统绘图。</w:t>
      </w:r>
    </w:p>
    <w:p w14:paraId="0A422B6B" w14:textId="0310DB5C" w:rsidR="00964504" w:rsidRDefault="00964504" w:rsidP="00B76C41">
      <w:pPr>
        <w:ind w:left="720"/>
        <w:rPr>
          <w:rFonts w:hint="eastAsia"/>
        </w:rPr>
      </w:pPr>
      <w:r>
        <w:tab/>
      </w:r>
      <w:r>
        <w:tab/>
      </w:r>
      <w:r>
        <w:rPr>
          <w:rFonts w:hint="eastAsia"/>
        </w:rPr>
        <w:t>5.系统更新另外一名用户的画布</w:t>
      </w:r>
    </w:p>
    <w:p w14:paraId="3D546228" w14:textId="77777777" w:rsidR="00B76C41" w:rsidRDefault="00B76C41" w:rsidP="00B76C41">
      <w:pPr>
        <w:ind w:left="720"/>
      </w:pPr>
      <w:r>
        <w:rPr>
          <w:rFonts w:hint="eastAsia"/>
        </w:rPr>
        <w:t>扩展流程：</w:t>
      </w:r>
      <w:r>
        <w:tab/>
      </w:r>
      <w:r>
        <w:rPr>
          <w:rFonts w:hint="eastAsia"/>
        </w:rPr>
        <w:t>3a.系统监测到程序错误</w:t>
      </w:r>
    </w:p>
    <w:p w14:paraId="69466DB9" w14:textId="77777777" w:rsidR="00B76C41" w:rsidRDefault="00B76C41" w:rsidP="00B76C41">
      <w:pPr>
        <w:ind w:left="720"/>
      </w:pPr>
      <w:r>
        <w:tab/>
      </w:r>
      <w:r>
        <w:tab/>
      </w:r>
      <w:r>
        <w:rPr>
          <w:rFonts w:hint="eastAsia"/>
        </w:rPr>
        <w:t>1.系统报告错误行数，并提醒用户重新编程。</w:t>
      </w:r>
      <w:r>
        <w:t xml:space="preserve"> </w:t>
      </w:r>
    </w:p>
    <w:p w14:paraId="304ED8D2" w14:textId="28A0FD5F" w:rsidR="00B76C41" w:rsidRDefault="005E167F" w:rsidP="00B76C41">
      <w:pPr>
        <w:pStyle w:val="3"/>
        <w:numPr>
          <w:ilvl w:val="0"/>
          <w:numId w:val="0"/>
        </w:numPr>
      </w:pPr>
      <w:r>
        <w:rPr>
          <w:rFonts w:hint="eastAsia"/>
        </w:rPr>
        <w:t>3.1.7</w:t>
      </w:r>
      <w:r w:rsidR="00B76C41">
        <w:t xml:space="preserve"> </w:t>
      </w:r>
      <w:r w:rsidR="00154D2F">
        <w:rPr>
          <w:rFonts w:hint="eastAsia"/>
        </w:rPr>
        <w:t>双人双海龟绘图</w:t>
      </w:r>
      <w:r w:rsidR="00B76C41">
        <w:rPr>
          <w:rFonts w:hint="eastAsia"/>
        </w:rPr>
        <w:t>规约</w:t>
      </w:r>
    </w:p>
    <w:p w14:paraId="5BE0B898" w14:textId="25D6F346" w:rsidR="00B76C41" w:rsidRDefault="00B76C41" w:rsidP="00B76C41">
      <w:pPr>
        <w:ind w:left="720"/>
      </w:pPr>
      <w:r>
        <w:rPr>
          <w:rFonts w:hint="eastAsia"/>
        </w:rPr>
        <w:t xml:space="preserve">用例名称： </w:t>
      </w:r>
      <w:r>
        <w:tab/>
      </w:r>
      <w:r w:rsidR="00154D2F">
        <w:rPr>
          <w:rFonts w:hint="eastAsia"/>
        </w:rPr>
        <w:t>双人双海龟绘图</w:t>
      </w:r>
    </w:p>
    <w:p w14:paraId="571683EC" w14:textId="77777777" w:rsidR="00B76C41" w:rsidRDefault="00B76C41" w:rsidP="00B76C41">
      <w:pPr>
        <w:ind w:left="720"/>
      </w:pPr>
      <w:r>
        <w:rPr>
          <w:rFonts w:hint="eastAsia"/>
        </w:rPr>
        <w:t>执行者：</w:t>
      </w:r>
      <w:r>
        <w:tab/>
      </w:r>
      <w:r>
        <w:rPr>
          <w:rFonts w:hint="eastAsia"/>
        </w:rPr>
        <w:t>用户</w:t>
      </w:r>
    </w:p>
    <w:p w14:paraId="15CFD35F" w14:textId="77777777" w:rsidR="00B76C41" w:rsidRDefault="00B76C41" w:rsidP="00B76C41">
      <w:pPr>
        <w:ind w:left="720"/>
      </w:pPr>
      <w:r>
        <w:rPr>
          <w:rFonts w:hint="eastAsia"/>
        </w:rPr>
        <w:t>前置条件：</w:t>
      </w:r>
      <w:r>
        <w:tab/>
      </w:r>
      <w:r>
        <w:rPr>
          <w:rFonts w:hint="eastAsia"/>
        </w:rPr>
        <w:t>用户完成登录</w:t>
      </w:r>
    </w:p>
    <w:p w14:paraId="60ECA6CC" w14:textId="77777777" w:rsidR="00B76C41" w:rsidRDefault="00B76C41" w:rsidP="00B76C41">
      <w:pPr>
        <w:ind w:left="720"/>
      </w:pPr>
      <w:r>
        <w:rPr>
          <w:rFonts w:hint="eastAsia"/>
        </w:rPr>
        <w:t>后置条件：</w:t>
      </w:r>
      <w:r>
        <w:tab/>
      </w:r>
      <w:r>
        <w:rPr>
          <w:rFonts w:hint="eastAsia"/>
        </w:rPr>
        <w:t>系统根据用户编写的程序进行绘图</w:t>
      </w:r>
    </w:p>
    <w:p w14:paraId="5F8A8652" w14:textId="77777777" w:rsidR="00154D2F" w:rsidRDefault="00154D2F" w:rsidP="00154D2F">
      <w:pPr>
        <w:ind w:left="720"/>
      </w:pPr>
      <w:r>
        <w:rPr>
          <w:rFonts w:hint="eastAsia"/>
        </w:rPr>
        <w:t>基本流程：</w:t>
      </w:r>
      <w:r>
        <w:tab/>
      </w:r>
      <w:r>
        <w:rPr>
          <w:rFonts w:hint="eastAsia"/>
        </w:rPr>
        <w:t>1.用户在命令行输入绘图命令。</w:t>
      </w:r>
    </w:p>
    <w:p w14:paraId="604FE854" w14:textId="77777777" w:rsidR="00154D2F" w:rsidRDefault="00154D2F" w:rsidP="00154D2F">
      <w:pPr>
        <w:ind w:left="720"/>
      </w:pPr>
      <w:r>
        <w:tab/>
      </w:r>
      <w:r>
        <w:tab/>
      </w:r>
      <w:r>
        <w:rPr>
          <w:rFonts w:hint="eastAsia"/>
        </w:rPr>
        <w:t>2.用户点击运行按钮。</w:t>
      </w:r>
    </w:p>
    <w:p w14:paraId="7490D7F9" w14:textId="77777777" w:rsidR="00154D2F" w:rsidRDefault="00154D2F" w:rsidP="00154D2F">
      <w:pPr>
        <w:ind w:left="720"/>
      </w:pPr>
      <w:r>
        <w:tab/>
      </w:r>
      <w:r>
        <w:tab/>
      </w:r>
      <w:r>
        <w:rPr>
          <w:rFonts w:hint="eastAsia"/>
        </w:rPr>
        <w:t>3.系统开始解释程序。</w:t>
      </w:r>
    </w:p>
    <w:p w14:paraId="73BA5627" w14:textId="77777777" w:rsidR="00154D2F" w:rsidRDefault="00154D2F" w:rsidP="00154D2F">
      <w:pPr>
        <w:ind w:left="720"/>
      </w:pPr>
      <w:r>
        <w:lastRenderedPageBreak/>
        <w:tab/>
      </w:r>
      <w:r>
        <w:tab/>
      </w:r>
      <w:r>
        <w:rPr>
          <w:rFonts w:hint="eastAsia"/>
        </w:rPr>
        <w:t>4.系统绘图。</w:t>
      </w:r>
    </w:p>
    <w:p w14:paraId="4E88092F" w14:textId="77777777" w:rsidR="00154D2F" w:rsidRDefault="00154D2F" w:rsidP="00154D2F">
      <w:pPr>
        <w:ind w:left="720"/>
        <w:rPr>
          <w:rFonts w:hint="eastAsia"/>
        </w:rPr>
      </w:pPr>
      <w:r>
        <w:tab/>
      </w:r>
      <w:r>
        <w:tab/>
      </w:r>
      <w:r>
        <w:rPr>
          <w:rFonts w:hint="eastAsia"/>
        </w:rPr>
        <w:t>5.系统更新另外一名用户的画布</w:t>
      </w:r>
    </w:p>
    <w:p w14:paraId="53D52305" w14:textId="77777777" w:rsidR="00154D2F" w:rsidRDefault="00154D2F" w:rsidP="00154D2F">
      <w:pPr>
        <w:ind w:left="720"/>
      </w:pPr>
      <w:r>
        <w:rPr>
          <w:rFonts w:hint="eastAsia"/>
        </w:rPr>
        <w:t>扩展流程：</w:t>
      </w:r>
      <w:r>
        <w:tab/>
      </w:r>
      <w:r>
        <w:rPr>
          <w:rFonts w:hint="eastAsia"/>
        </w:rPr>
        <w:t>3a.系统监测到程序错误</w:t>
      </w:r>
    </w:p>
    <w:p w14:paraId="2E2EA9D7" w14:textId="32AD5394" w:rsidR="00B76C41" w:rsidRPr="00B76C41" w:rsidRDefault="00154D2F" w:rsidP="00154D2F">
      <w:pPr>
        <w:ind w:left="720"/>
      </w:pPr>
      <w:r>
        <w:tab/>
      </w:r>
      <w:r>
        <w:tab/>
      </w:r>
      <w:r>
        <w:rPr>
          <w:rFonts w:hint="eastAsia"/>
        </w:rPr>
        <w:t>1.系统报告错误行数，并提醒用户重新编程。</w:t>
      </w:r>
    </w:p>
    <w:p w14:paraId="1430FC2D" w14:textId="6F73E264" w:rsidR="00CF613D" w:rsidRDefault="00CF613D" w:rsidP="00CF613D">
      <w:pPr>
        <w:pStyle w:val="3"/>
        <w:numPr>
          <w:ilvl w:val="0"/>
          <w:numId w:val="0"/>
        </w:numPr>
      </w:pPr>
      <w:r>
        <w:rPr>
          <w:rFonts w:hint="eastAsia"/>
        </w:rPr>
        <w:t>3</w:t>
      </w:r>
      <w:r w:rsidR="00FF1964">
        <w:rPr>
          <w:rFonts w:hint="eastAsia"/>
        </w:rPr>
        <w:t>.1.</w:t>
      </w:r>
      <w:r w:rsidR="005E167F">
        <w:rPr>
          <w:rFonts w:hint="eastAsia"/>
        </w:rPr>
        <w:t>8</w:t>
      </w:r>
      <w:r w:rsidR="00FF1964">
        <w:t xml:space="preserve"> </w:t>
      </w:r>
      <w:r>
        <w:rPr>
          <w:rFonts w:hint="eastAsia"/>
        </w:rPr>
        <w:t>用户管理规约</w:t>
      </w:r>
    </w:p>
    <w:p w14:paraId="3646F8A7" w14:textId="10D82FE2" w:rsidR="00CF613D" w:rsidRDefault="00CF613D" w:rsidP="00CF613D">
      <w:pPr>
        <w:ind w:left="720"/>
      </w:pPr>
      <w:r>
        <w:rPr>
          <w:rFonts w:hint="eastAsia"/>
        </w:rPr>
        <w:t xml:space="preserve">用例名称： </w:t>
      </w:r>
      <w:r>
        <w:tab/>
      </w:r>
      <w:r>
        <w:rPr>
          <w:rFonts w:hint="eastAsia"/>
        </w:rPr>
        <w:t>用户管理</w:t>
      </w:r>
    </w:p>
    <w:p w14:paraId="5BBE023F" w14:textId="75E4E0DF" w:rsidR="00CF613D" w:rsidRDefault="00CF613D" w:rsidP="00CF613D">
      <w:pPr>
        <w:ind w:left="720"/>
      </w:pPr>
      <w:r>
        <w:rPr>
          <w:rFonts w:hint="eastAsia"/>
        </w:rPr>
        <w:t>执行者：</w:t>
      </w:r>
      <w:r>
        <w:tab/>
      </w:r>
      <w:r>
        <w:rPr>
          <w:rFonts w:hint="eastAsia"/>
        </w:rPr>
        <w:t>管理员</w:t>
      </w:r>
    </w:p>
    <w:p w14:paraId="23691417" w14:textId="0C4E2F6B" w:rsidR="00CF613D" w:rsidRDefault="00CF613D" w:rsidP="00CF613D">
      <w:pPr>
        <w:ind w:left="720"/>
      </w:pPr>
      <w:r>
        <w:rPr>
          <w:rFonts w:hint="eastAsia"/>
        </w:rPr>
        <w:t>前置条件：</w:t>
      </w:r>
      <w:r>
        <w:tab/>
      </w:r>
      <w:r>
        <w:rPr>
          <w:rFonts w:hint="eastAsia"/>
        </w:rPr>
        <w:t>管理员完成登录</w:t>
      </w:r>
    </w:p>
    <w:p w14:paraId="11346ABC" w14:textId="27E73F8C" w:rsidR="00CF613D" w:rsidRDefault="00CF613D" w:rsidP="00CF613D">
      <w:pPr>
        <w:ind w:left="720"/>
      </w:pPr>
      <w:r>
        <w:rPr>
          <w:rFonts w:hint="eastAsia"/>
        </w:rPr>
        <w:t>后置条件：</w:t>
      </w:r>
      <w:r>
        <w:tab/>
      </w:r>
      <w:r>
        <w:rPr>
          <w:rFonts w:hint="eastAsia"/>
        </w:rPr>
        <w:t>用户状态改变</w:t>
      </w:r>
    </w:p>
    <w:p w14:paraId="22EF6080" w14:textId="4418EFDC" w:rsidR="00CF613D" w:rsidRDefault="00CF613D" w:rsidP="00CF613D">
      <w:pPr>
        <w:ind w:left="720"/>
      </w:pPr>
      <w:r>
        <w:rPr>
          <w:rFonts w:hint="eastAsia"/>
        </w:rPr>
        <w:t>基本流程：</w:t>
      </w:r>
      <w:r>
        <w:tab/>
      </w:r>
      <w:r>
        <w:rPr>
          <w:rFonts w:hint="eastAsia"/>
        </w:rPr>
        <w:t>1.管理员点击用户管理按钮。</w:t>
      </w:r>
    </w:p>
    <w:p w14:paraId="5455DCCD" w14:textId="0CCBFCC2" w:rsidR="00CF613D" w:rsidRDefault="00CF613D" w:rsidP="00CF613D">
      <w:pPr>
        <w:ind w:left="720"/>
      </w:pPr>
      <w:r>
        <w:tab/>
      </w:r>
      <w:r>
        <w:tab/>
      </w:r>
      <w:r>
        <w:rPr>
          <w:rFonts w:hint="eastAsia"/>
        </w:rPr>
        <w:t>2.系统显示用户列表。</w:t>
      </w:r>
    </w:p>
    <w:p w14:paraId="7D047731" w14:textId="6C1BF1B1" w:rsidR="00CF613D" w:rsidRDefault="00CF613D" w:rsidP="00CF613D">
      <w:pPr>
        <w:ind w:left="720"/>
      </w:pPr>
      <w:r>
        <w:tab/>
      </w:r>
      <w:r>
        <w:tab/>
      </w:r>
      <w:r>
        <w:rPr>
          <w:rFonts w:hint="eastAsia"/>
        </w:rPr>
        <w:t>3.管理员</w:t>
      </w:r>
      <w:proofErr w:type="gramStart"/>
      <w:r>
        <w:rPr>
          <w:rFonts w:hint="eastAsia"/>
        </w:rPr>
        <w:t>点击某</w:t>
      </w:r>
      <w:proofErr w:type="gramEnd"/>
      <w:r>
        <w:rPr>
          <w:rFonts w:hint="eastAsia"/>
        </w:rPr>
        <w:t>用户对应的禁用/启用按钮。</w:t>
      </w:r>
    </w:p>
    <w:p w14:paraId="6A681BD8" w14:textId="3DFAA3E2" w:rsidR="00CF613D" w:rsidRPr="00737E5A" w:rsidRDefault="00CF613D" w:rsidP="00CF613D">
      <w:pPr>
        <w:ind w:left="720"/>
      </w:pPr>
      <w:r>
        <w:tab/>
      </w:r>
      <w:r>
        <w:tab/>
      </w:r>
      <w:r>
        <w:rPr>
          <w:rFonts w:hint="eastAsia"/>
        </w:rPr>
        <w:t>4.系统更新数据库中用户的状态。</w:t>
      </w:r>
    </w:p>
    <w:p w14:paraId="3701213C" w14:textId="0FD86F92" w:rsidR="00CF613D" w:rsidRDefault="00CF613D" w:rsidP="00CF613D">
      <w:pPr>
        <w:ind w:left="720"/>
      </w:pPr>
      <w:r>
        <w:rPr>
          <w:rFonts w:hint="eastAsia"/>
        </w:rPr>
        <w:t>扩展流程：</w:t>
      </w:r>
      <w:r>
        <w:tab/>
      </w:r>
      <w:r>
        <w:rPr>
          <w:rFonts w:hint="eastAsia"/>
        </w:rPr>
        <w:t>3a.用户已被禁用/启用。</w:t>
      </w:r>
    </w:p>
    <w:p w14:paraId="4164C6A0" w14:textId="514FC275" w:rsidR="00CF613D" w:rsidRDefault="00CF613D" w:rsidP="00CF613D">
      <w:pPr>
        <w:ind w:left="1440" w:firstLine="720"/>
      </w:pPr>
      <w:r>
        <w:rPr>
          <w:rFonts w:hint="eastAsia"/>
        </w:rPr>
        <w:t>1.系统进行提示。</w:t>
      </w:r>
    </w:p>
    <w:p w14:paraId="7BE3E315" w14:textId="1C52DCD4" w:rsidR="00CF613D" w:rsidRDefault="00FF1964" w:rsidP="00CF613D">
      <w:pPr>
        <w:pStyle w:val="3"/>
        <w:numPr>
          <w:ilvl w:val="0"/>
          <w:numId w:val="0"/>
        </w:numPr>
      </w:pPr>
      <w:r>
        <w:rPr>
          <w:rFonts w:hint="eastAsia"/>
        </w:rPr>
        <w:t>3.1.</w:t>
      </w:r>
      <w:r w:rsidR="005E167F">
        <w:rPr>
          <w:rFonts w:hint="eastAsia"/>
        </w:rPr>
        <w:t>9</w:t>
      </w:r>
      <w:r w:rsidR="008C208D">
        <w:t xml:space="preserve"> </w:t>
      </w:r>
      <w:r w:rsidR="00CF613D">
        <w:rPr>
          <w:rFonts w:hint="eastAsia"/>
        </w:rPr>
        <w:t>发布通知规约</w:t>
      </w:r>
    </w:p>
    <w:p w14:paraId="708BA200" w14:textId="1265DB01" w:rsidR="00CF613D" w:rsidRDefault="00CF613D" w:rsidP="00CF613D">
      <w:pPr>
        <w:ind w:left="720"/>
      </w:pPr>
      <w:r>
        <w:rPr>
          <w:rFonts w:hint="eastAsia"/>
        </w:rPr>
        <w:t xml:space="preserve">用例名称： </w:t>
      </w:r>
      <w:r>
        <w:tab/>
      </w:r>
      <w:r>
        <w:rPr>
          <w:rFonts w:hint="eastAsia"/>
        </w:rPr>
        <w:t>发布通知</w:t>
      </w:r>
    </w:p>
    <w:p w14:paraId="37D2C021" w14:textId="5CD6C5A1" w:rsidR="00CF613D" w:rsidRDefault="00CF613D" w:rsidP="00CF613D">
      <w:pPr>
        <w:ind w:left="720"/>
      </w:pPr>
      <w:r>
        <w:rPr>
          <w:rFonts w:hint="eastAsia"/>
        </w:rPr>
        <w:t>执行者：</w:t>
      </w:r>
      <w:r>
        <w:tab/>
      </w:r>
      <w:r>
        <w:rPr>
          <w:rFonts w:hint="eastAsia"/>
        </w:rPr>
        <w:t>管理员</w:t>
      </w:r>
    </w:p>
    <w:p w14:paraId="2B217BA5" w14:textId="63F14D60" w:rsidR="00CF613D" w:rsidRDefault="00CF613D" w:rsidP="00CF613D">
      <w:pPr>
        <w:ind w:left="720"/>
      </w:pPr>
      <w:r>
        <w:rPr>
          <w:rFonts w:hint="eastAsia"/>
        </w:rPr>
        <w:t>前置条件：</w:t>
      </w:r>
      <w:r>
        <w:tab/>
      </w:r>
      <w:r>
        <w:rPr>
          <w:rFonts w:hint="eastAsia"/>
        </w:rPr>
        <w:t>管理员完成登录</w:t>
      </w:r>
    </w:p>
    <w:p w14:paraId="3E91319F" w14:textId="28D11122" w:rsidR="00CF613D" w:rsidRDefault="00CF613D" w:rsidP="00CF613D">
      <w:pPr>
        <w:ind w:left="720"/>
      </w:pPr>
      <w:r>
        <w:rPr>
          <w:rFonts w:hint="eastAsia"/>
        </w:rPr>
        <w:t>后置条件：</w:t>
      </w:r>
      <w:r>
        <w:tab/>
      </w:r>
      <w:r>
        <w:rPr>
          <w:rFonts w:hint="eastAsia"/>
        </w:rPr>
        <w:t>用户收到通知</w:t>
      </w:r>
    </w:p>
    <w:p w14:paraId="632981F1" w14:textId="376DC68C" w:rsidR="00CF613D" w:rsidRDefault="00CF613D" w:rsidP="00CF613D">
      <w:pPr>
        <w:ind w:left="720"/>
      </w:pPr>
      <w:r>
        <w:rPr>
          <w:rFonts w:hint="eastAsia"/>
        </w:rPr>
        <w:t>基本流程：</w:t>
      </w:r>
      <w:r>
        <w:tab/>
      </w:r>
      <w:r>
        <w:rPr>
          <w:rFonts w:hint="eastAsia"/>
        </w:rPr>
        <w:t>1.</w:t>
      </w:r>
      <w:r w:rsidR="00207863">
        <w:rPr>
          <w:rFonts w:hint="eastAsia"/>
        </w:rPr>
        <w:t>管理员点击发布按钮</w:t>
      </w:r>
      <w:r>
        <w:rPr>
          <w:rFonts w:hint="eastAsia"/>
        </w:rPr>
        <w:t>。</w:t>
      </w:r>
    </w:p>
    <w:p w14:paraId="4A6AEAF1" w14:textId="62824DD8" w:rsidR="00CF613D" w:rsidRDefault="00CF613D" w:rsidP="00CF613D">
      <w:pPr>
        <w:ind w:left="720"/>
      </w:pPr>
      <w:r>
        <w:tab/>
      </w:r>
      <w:r>
        <w:tab/>
      </w:r>
      <w:r>
        <w:rPr>
          <w:rFonts w:hint="eastAsia"/>
        </w:rPr>
        <w:t>2.</w:t>
      </w:r>
      <w:r w:rsidR="00207863">
        <w:rPr>
          <w:rFonts w:hint="eastAsia"/>
        </w:rPr>
        <w:t>管理员输入要发布的通知文字</w:t>
      </w:r>
      <w:r>
        <w:rPr>
          <w:rFonts w:hint="eastAsia"/>
        </w:rPr>
        <w:t>。</w:t>
      </w:r>
    </w:p>
    <w:p w14:paraId="02C40B14" w14:textId="7F303C21" w:rsidR="00CF613D" w:rsidRDefault="00CF613D" w:rsidP="00CF613D">
      <w:pPr>
        <w:ind w:left="720"/>
      </w:pPr>
      <w:r>
        <w:tab/>
      </w:r>
      <w:r>
        <w:tab/>
      </w:r>
      <w:r>
        <w:rPr>
          <w:rFonts w:hint="eastAsia"/>
        </w:rPr>
        <w:t>3.</w:t>
      </w:r>
      <w:r w:rsidR="00207863">
        <w:rPr>
          <w:rFonts w:hint="eastAsia"/>
        </w:rPr>
        <w:t>管理员点击完成按钮</w:t>
      </w:r>
      <w:r>
        <w:rPr>
          <w:rFonts w:hint="eastAsia"/>
        </w:rPr>
        <w:t>。</w:t>
      </w:r>
    </w:p>
    <w:p w14:paraId="19E328B9" w14:textId="1D94AB25" w:rsidR="00CF613D" w:rsidRPr="00737E5A" w:rsidRDefault="00CF613D" w:rsidP="00207863">
      <w:pPr>
        <w:ind w:left="720"/>
      </w:pPr>
      <w:r>
        <w:tab/>
      </w:r>
      <w:r>
        <w:tab/>
      </w:r>
      <w:r>
        <w:rPr>
          <w:rFonts w:hint="eastAsia"/>
        </w:rPr>
        <w:t>4.</w:t>
      </w:r>
      <w:r w:rsidR="00207863">
        <w:rPr>
          <w:rFonts w:hint="eastAsia"/>
        </w:rPr>
        <w:t>系统向用户发布通知</w:t>
      </w:r>
      <w:r>
        <w:rPr>
          <w:rFonts w:hint="eastAsia"/>
        </w:rPr>
        <w:t>。</w:t>
      </w:r>
    </w:p>
    <w:p w14:paraId="3A9DF0F0" w14:textId="5041212D" w:rsidR="00CF613D" w:rsidRDefault="00CF613D" w:rsidP="00CF613D">
      <w:pPr>
        <w:ind w:left="720"/>
      </w:pPr>
      <w:r>
        <w:rPr>
          <w:rFonts w:hint="eastAsia"/>
        </w:rPr>
        <w:t>扩展流程：</w:t>
      </w:r>
      <w:r>
        <w:tab/>
      </w:r>
      <w:r w:rsidR="00207863">
        <w:rPr>
          <w:rFonts w:hint="eastAsia"/>
        </w:rPr>
        <w:t>4</w:t>
      </w:r>
      <w:r>
        <w:rPr>
          <w:rFonts w:hint="eastAsia"/>
        </w:rPr>
        <w:t>a.</w:t>
      </w:r>
      <w:r w:rsidR="00207863">
        <w:rPr>
          <w:rFonts w:hint="eastAsia"/>
        </w:rPr>
        <w:t>网络错误等异常情况</w:t>
      </w:r>
      <w:r>
        <w:rPr>
          <w:rFonts w:hint="eastAsia"/>
        </w:rPr>
        <w:t>。</w:t>
      </w:r>
    </w:p>
    <w:p w14:paraId="5830F5B6" w14:textId="2B50B42B" w:rsidR="00CF613D" w:rsidRDefault="00CF613D" w:rsidP="00CF613D">
      <w:pPr>
        <w:ind w:left="1440" w:firstLine="720"/>
      </w:pPr>
      <w:r>
        <w:rPr>
          <w:rFonts w:hint="eastAsia"/>
        </w:rPr>
        <w:t>1.系统</w:t>
      </w:r>
      <w:r w:rsidR="00207863">
        <w:rPr>
          <w:rFonts w:hint="eastAsia"/>
        </w:rPr>
        <w:t>提示管理员重新发布</w:t>
      </w:r>
      <w:r>
        <w:rPr>
          <w:rFonts w:hint="eastAsia"/>
        </w:rPr>
        <w:t>。</w:t>
      </w:r>
    </w:p>
    <w:p w14:paraId="38C1A79F" w14:textId="77777777" w:rsidR="00286C0B" w:rsidRDefault="000B6BF7">
      <w:pPr>
        <w:pStyle w:val="2"/>
        <w:ind w:left="720" w:hanging="720"/>
      </w:pPr>
      <w:bookmarkStart w:id="18" w:name="_Toc498836233"/>
      <w:bookmarkStart w:id="19" w:name="_Toc356851189"/>
      <w:bookmarkStart w:id="20" w:name="_Toc356851197"/>
      <w:bookmarkStart w:id="21" w:name="_Toc498836241"/>
      <w:r>
        <w:rPr>
          <w:rFonts w:hint="eastAsia"/>
        </w:rPr>
        <w:t>易用性</w:t>
      </w:r>
      <w:bookmarkEnd w:id="18"/>
      <w:bookmarkEnd w:id="19"/>
    </w:p>
    <w:p w14:paraId="78486376" w14:textId="3FC001AB" w:rsidR="00286C0B" w:rsidRDefault="000B6BF7">
      <w:pPr>
        <w:pStyle w:val="3"/>
      </w:pPr>
      <w:bookmarkStart w:id="22" w:name="_Toc356851190"/>
      <w:bookmarkStart w:id="23" w:name="_Toc498836234"/>
      <w:r>
        <w:rPr>
          <w:rFonts w:hint="eastAsia"/>
        </w:rPr>
        <w:t>界面可用性</w:t>
      </w:r>
    </w:p>
    <w:p w14:paraId="0C1CAADE" w14:textId="77777777" w:rsidR="00286C0B" w:rsidRDefault="000B6BF7">
      <w:pPr>
        <w:ind w:left="720"/>
      </w:pPr>
      <w:r>
        <w:rPr>
          <w:rFonts w:hint="eastAsia"/>
        </w:rPr>
        <w:t>软件需要有输入框、显示历史输入的窗口、以及显示海龟移动轨迹的窗口。</w:t>
      </w:r>
    </w:p>
    <w:p w14:paraId="42D3CA02" w14:textId="3A60512A" w:rsidR="00286C0B" w:rsidRDefault="000B6BF7">
      <w:pPr>
        <w:pStyle w:val="3"/>
      </w:pPr>
      <w:r>
        <w:rPr>
          <w:rFonts w:hint="eastAsia"/>
        </w:rPr>
        <w:t>培训时间</w:t>
      </w:r>
    </w:p>
    <w:p w14:paraId="51F993E1" w14:textId="77777777" w:rsidR="00286C0B" w:rsidRDefault="000B6BF7">
      <w:pPr>
        <w:ind w:left="720"/>
      </w:pPr>
      <w:r>
        <w:rPr>
          <w:rFonts w:hint="eastAsia"/>
        </w:rPr>
        <w:t>初学者可以通过简单的移动指令，例如“FD</w:t>
      </w:r>
      <w:r>
        <w:t xml:space="preserve"> </w:t>
      </w:r>
      <w:r>
        <w:rPr>
          <w:rFonts w:hint="eastAsia"/>
        </w:rPr>
        <w:t>100”，“LT</w:t>
      </w:r>
      <w:r>
        <w:t xml:space="preserve"> </w:t>
      </w:r>
      <w:r>
        <w:rPr>
          <w:rFonts w:hint="eastAsia"/>
        </w:rPr>
        <w:t>90”分别代表向前100个单位，向左移动90个单位。入门者只需要几分钟就能掌握让海龟移动的技巧。</w:t>
      </w:r>
    </w:p>
    <w:p w14:paraId="6EAB00D1" w14:textId="77777777" w:rsidR="00286C0B" w:rsidRDefault="000B6BF7">
      <w:pPr>
        <w:ind w:left="720"/>
      </w:pPr>
      <w:r>
        <w:rPr>
          <w:rFonts w:hint="eastAsia"/>
        </w:rPr>
        <w:t>对于进一步深入的用户，可以学习循环、函数等等基本的程序设计上的思想。例如“REPEAT”指令进行重复，定义自己的函数。通常只需要几个小时就能掌握这样的思想、技能。</w:t>
      </w:r>
    </w:p>
    <w:p w14:paraId="314B4936" w14:textId="35DC2464" w:rsidR="00286C0B" w:rsidRDefault="000B6BF7">
      <w:pPr>
        <w:pStyle w:val="3"/>
      </w:pPr>
      <w:r>
        <w:rPr>
          <w:rFonts w:hint="eastAsia"/>
        </w:rPr>
        <w:t>操作可用性</w:t>
      </w:r>
    </w:p>
    <w:p w14:paraId="30447D0D" w14:textId="77777777" w:rsidR="00286C0B" w:rsidRDefault="000B6BF7">
      <w:pPr>
        <w:ind w:left="720"/>
      </w:pPr>
      <w:r>
        <w:rPr>
          <w:rFonts w:hint="eastAsia"/>
        </w:rPr>
        <w:t>程序只需要通过鼠标、键盘操作。</w:t>
      </w:r>
    </w:p>
    <w:p w14:paraId="4E7E2CCB" w14:textId="77777777" w:rsidR="00286C0B" w:rsidRDefault="000B6BF7">
      <w:pPr>
        <w:pStyle w:val="2"/>
      </w:pPr>
      <w:bookmarkStart w:id="24" w:name="_Toc356851191"/>
      <w:bookmarkStart w:id="25" w:name="_Toc498836235"/>
      <w:bookmarkEnd w:id="22"/>
      <w:bookmarkEnd w:id="23"/>
      <w:r>
        <w:rPr>
          <w:rFonts w:hint="eastAsia"/>
        </w:rPr>
        <w:t>可靠性</w:t>
      </w:r>
      <w:bookmarkEnd w:id="24"/>
      <w:bookmarkEnd w:id="25"/>
    </w:p>
    <w:p w14:paraId="5989561D" w14:textId="197E4FB8" w:rsidR="00286C0B" w:rsidRDefault="000B6BF7">
      <w:pPr>
        <w:pStyle w:val="3"/>
      </w:pPr>
      <w:bookmarkStart w:id="26" w:name="_Toc356851192"/>
      <w:bookmarkStart w:id="27" w:name="_Toc498836236"/>
      <w:r>
        <w:rPr>
          <w:rFonts w:hint="eastAsia"/>
        </w:rPr>
        <w:t>平均故障间隔时间</w:t>
      </w:r>
    </w:p>
    <w:p w14:paraId="04B985BC" w14:textId="77777777" w:rsidR="00286C0B" w:rsidRDefault="000B6BF7">
      <w:pPr>
        <w:ind w:left="720"/>
      </w:pPr>
      <w:r>
        <w:rPr>
          <w:rFonts w:hint="eastAsia"/>
        </w:rPr>
        <w:t>两个月。</w:t>
      </w:r>
    </w:p>
    <w:p w14:paraId="5C4C1FB0" w14:textId="016FF433" w:rsidR="00286C0B" w:rsidRDefault="000B6BF7">
      <w:pPr>
        <w:pStyle w:val="3"/>
      </w:pPr>
      <w:r>
        <w:rPr>
          <w:rFonts w:hint="eastAsia"/>
        </w:rPr>
        <w:t>平均修复时间</w:t>
      </w:r>
    </w:p>
    <w:p w14:paraId="6F688B16" w14:textId="77777777" w:rsidR="00286C0B" w:rsidRDefault="000B6BF7">
      <w:pPr>
        <w:ind w:left="720"/>
      </w:pPr>
      <w:r>
        <w:rPr>
          <w:rFonts w:hint="eastAsia"/>
        </w:rPr>
        <w:t>平均修复时间应该小于6小时。</w:t>
      </w:r>
    </w:p>
    <w:p w14:paraId="18ACB744" w14:textId="57AC01B5" w:rsidR="00286C0B" w:rsidRDefault="000B6BF7">
      <w:pPr>
        <w:pStyle w:val="3"/>
      </w:pPr>
      <w:r>
        <w:rPr>
          <w:rFonts w:hint="eastAsia"/>
        </w:rPr>
        <w:t>最高错误或缺陷率</w:t>
      </w:r>
    </w:p>
    <w:p w14:paraId="34FF7150" w14:textId="77777777" w:rsidR="00286C0B" w:rsidRDefault="000B6BF7">
      <w:pPr>
        <w:ind w:left="720"/>
      </w:pPr>
      <w:r>
        <w:rPr>
          <w:rFonts w:hint="eastAsia"/>
        </w:rPr>
        <w:t>每千行代码的错误数目小于60个。</w:t>
      </w:r>
    </w:p>
    <w:p w14:paraId="46AADA16" w14:textId="53376BB6" w:rsidR="00286C0B" w:rsidRDefault="000B6BF7">
      <w:pPr>
        <w:pStyle w:val="3"/>
        <w:numPr>
          <w:ilvl w:val="0"/>
          <w:numId w:val="0"/>
        </w:numPr>
      </w:pPr>
      <w:r>
        <w:rPr>
          <w:rFonts w:hint="eastAsia"/>
        </w:rPr>
        <w:lastRenderedPageBreak/>
        <w:t>3.3.4</w:t>
      </w:r>
      <w:r w:rsidR="00DD7EAE">
        <w:t xml:space="preserve"> </w:t>
      </w:r>
      <w:r>
        <w:rPr>
          <w:rFonts w:hint="eastAsia"/>
        </w:rPr>
        <w:t>系统可用性</w:t>
      </w:r>
    </w:p>
    <w:p w14:paraId="237D5789" w14:textId="77777777" w:rsidR="00286C0B" w:rsidRDefault="000B6BF7">
      <w:pPr>
        <w:ind w:left="720"/>
      </w:pPr>
      <w:r>
        <w:rPr>
          <w:rFonts w:hint="eastAsia"/>
        </w:rPr>
        <w:t>可用时间应该再98%以上。</w:t>
      </w:r>
    </w:p>
    <w:p w14:paraId="1A93D892" w14:textId="5F422138" w:rsidR="00286C0B" w:rsidRDefault="000B6BF7">
      <w:pPr>
        <w:pStyle w:val="3"/>
        <w:numPr>
          <w:ilvl w:val="0"/>
          <w:numId w:val="0"/>
        </w:numPr>
      </w:pPr>
      <w:r>
        <w:rPr>
          <w:rFonts w:hint="eastAsia"/>
        </w:rPr>
        <w:t>3</w:t>
      </w:r>
      <w:r w:rsidR="00745A1E">
        <w:t>.3.</w:t>
      </w:r>
      <w:r w:rsidR="00745A1E">
        <w:rPr>
          <w:rFonts w:hint="eastAsia"/>
        </w:rPr>
        <w:t>5</w:t>
      </w:r>
      <w:r>
        <w:rPr>
          <w:rFonts w:hint="eastAsia"/>
        </w:rPr>
        <w:t xml:space="preserve"> 解释器，绘图准确性</w:t>
      </w:r>
      <w:bookmarkEnd w:id="26"/>
      <w:bookmarkEnd w:id="27"/>
    </w:p>
    <w:p w14:paraId="34E81C8D" w14:textId="77777777" w:rsidR="00286C0B" w:rsidRDefault="000B6BF7">
      <w:pPr>
        <w:ind w:left="720"/>
      </w:pPr>
      <w:r>
        <w:rPr>
          <w:rFonts w:hint="eastAsia"/>
        </w:rPr>
        <w:t>首先，在解释阶段不能出现bug，不允许出现对用户编写程序的错误解释。其次就是绘图阶段，需要保证绘图的准确性。</w:t>
      </w:r>
    </w:p>
    <w:p w14:paraId="479C19F3" w14:textId="77777777" w:rsidR="00286C0B" w:rsidRDefault="000B6BF7">
      <w:pPr>
        <w:pStyle w:val="2"/>
      </w:pPr>
      <w:bookmarkStart w:id="28" w:name="_Toc356851193"/>
      <w:bookmarkStart w:id="29" w:name="_Toc498836237"/>
      <w:r>
        <w:rPr>
          <w:rFonts w:hint="eastAsia"/>
        </w:rPr>
        <w:t>性能</w:t>
      </w:r>
      <w:bookmarkEnd w:id="28"/>
      <w:bookmarkEnd w:id="29"/>
    </w:p>
    <w:p w14:paraId="4A9C591E" w14:textId="5B7A890C" w:rsidR="00286C0B" w:rsidRDefault="000B6BF7">
      <w:pPr>
        <w:pStyle w:val="3"/>
        <w:numPr>
          <w:ilvl w:val="0"/>
          <w:numId w:val="0"/>
        </w:numPr>
      </w:pPr>
      <w:bookmarkStart w:id="30" w:name="_Toc356851194"/>
      <w:bookmarkStart w:id="31" w:name="_Toc498836238"/>
      <w:r>
        <w:rPr>
          <w:rFonts w:hint="eastAsia"/>
        </w:rPr>
        <w:t>3.4.1</w:t>
      </w:r>
      <w:r w:rsidR="00DC7891">
        <w:t xml:space="preserve"> </w:t>
      </w:r>
      <w:r>
        <w:rPr>
          <w:rFonts w:hint="eastAsia"/>
        </w:rPr>
        <w:t>事务响应时间</w:t>
      </w:r>
    </w:p>
    <w:p w14:paraId="6B13A591" w14:textId="77777777" w:rsidR="00286C0B" w:rsidRDefault="000B6BF7">
      <w:pPr>
        <w:ind w:left="720"/>
      </w:pPr>
      <w:r>
        <w:rPr>
          <w:rFonts w:hint="eastAsia"/>
        </w:rPr>
        <w:t>对简单事务（简单程序）的响应时间应该小于人的反应时间(</w:t>
      </w:r>
      <w:r>
        <w:t>0.1-0.2s)</w:t>
      </w:r>
      <w:r>
        <w:rPr>
          <w:rFonts w:hint="eastAsia"/>
        </w:rPr>
        <w:t>，不能有明显的延迟。对于用户编写的复杂程序，也需要较短的解释（interpret）时间，不能超过半分钟。</w:t>
      </w:r>
    </w:p>
    <w:p w14:paraId="6BC3AB6D" w14:textId="77777777" w:rsidR="00286C0B" w:rsidRDefault="000B6BF7">
      <w:pPr>
        <w:pStyle w:val="3"/>
        <w:numPr>
          <w:ilvl w:val="0"/>
          <w:numId w:val="0"/>
        </w:numPr>
      </w:pPr>
      <w:r>
        <w:rPr>
          <w:rFonts w:hint="eastAsia"/>
        </w:rPr>
        <w:t>3.4.2</w:t>
      </w:r>
      <w:r>
        <w:t xml:space="preserve"> </w:t>
      </w:r>
      <w:r>
        <w:rPr>
          <w:rFonts w:hint="eastAsia"/>
        </w:rPr>
        <w:t>吞吐量</w:t>
      </w:r>
    </w:p>
    <w:p w14:paraId="4C946943" w14:textId="77777777" w:rsidR="00286C0B" w:rsidRDefault="000B6BF7">
      <w:r>
        <w:tab/>
      </w:r>
      <w:r>
        <w:rPr>
          <w:rFonts w:hint="eastAsia"/>
        </w:rPr>
        <w:t>在线认输不超过1000。</w:t>
      </w:r>
    </w:p>
    <w:p w14:paraId="74970222" w14:textId="77777777" w:rsidR="00286C0B" w:rsidRDefault="000B6BF7">
      <w:pPr>
        <w:pStyle w:val="3"/>
        <w:numPr>
          <w:ilvl w:val="0"/>
          <w:numId w:val="0"/>
        </w:numPr>
      </w:pPr>
      <w:r>
        <w:rPr>
          <w:rFonts w:hint="eastAsia"/>
        </w:rPr>
        <w:t>3.4.3</w:t>
      </w:r>
      <w:r>
        <w:t xml:space="preserve"> </w:t>
      </w:r>
      <w:r>
        <w:rPr>
          <w:rFonts w:hint="eastAsia"/>
        </w:rPr>
        <w:t>可容纳量</w:t>
      </w:r>
    </w:p>
    <w:p w14:paraId="6039C78A" w14:textId="77777777" w:rsidR="00286C0B" w:rsidRDefault="000B6BF7">
      <w:r>
        <w:tab/>
      </w:r>
      <w:r>
        <w:rPr>
          <w:rFonts w:hint="eastAsia"/>
        </w:rPr>
        <w:t>接受不超过10000人注册</w:t>
      </w:r>
    </w:p>
    <w:p w14:paraId="23A8D645" w14:textId="77777777" w:rsidR="00286C0B" w:rsidRDefault="000B6BF7">
      <w:pPr>
        <w:pStyle w:val="3"/>
        <w:numPr>
          <w:ilvl w:val="0"/>
          <w:numId w:val="0"/>
        </w:numPr>
      </w:pPr>
      <w:r>
        <w:rPr>
          <w:rFonts w:hint="eastAsia"/>
        </w:rPr>
        <w:t>3.4.4</w:t>
      </w:r>
      <w:r>
        <w:t xml:space="preserve"> </w:t>
      </w:r>
      <w:bookmarkEnd w:id="30"/>
      <w:bookmarkEnd w:id="31"/>
      <w:r>
        <w:rPr>
          <w:rFonts w:hint="eastAsia"/>
        </w:rPr>
        <w:t>系统降级模式</w:t>
      </w:r>
    </w:p>
    <w:p w14:paraId="1F30E671" w14:textId="77777777" w:rsidR="00286C0B" w:rsidRDefault="000B6BF7">
      <w:r>
        <w:tab/>
      </w:r>
      <w:r>
        <w:rPr>
          <w:rFonts w:hint="eastAsia"/>
        </w:rPr>
        <w:t>系统降级模式只提供绘图功能，不能使用联机模式。</w:t>
      </w:r>
    </w:p>
    <w:p w14:paraId="32053A91" w14:textId="77777777" w:rsidR="00286C0B" w:rsidRDefault="00286C0B"/>
    <w:p w14:paraId="0DA4AB63" w14:textId="77777777" w:rsidR="00286C0B" w:rsidRDefault="000B6BF7">
      <w:pPr>
        <w:pStyle w:val="2"/>
      </w:pPr>
      <w:bookmarkStart w:id="32" w:name="_Toc356851195"/>
      <w:bookmarkStart w:id="33" w:name="_Toc498836239"/>
      <w:r>
        <w:rPr>
          <w:rFonts w:hint="eastAsia"/>
        </w:rPr>
        <w:t>可支持性</w:t>
      </w:r>
      <w:bookmarkEnd w:id="32"/>
      <w:bookmarkEnd w:id="33"/>
    </w:p>
    <w:p w14:paraId="014FBF39" w14:textId="7E3D9BDB" w:rsidR="00286C0B" w:rsidRDefault="000B6BF7">
      <w:pPr>
        <w:pStyle w:val="3"/>
        <w:numPr>
          <w:ilvl w:val="0"/>
          <w:numId w:val="0"/>
        </w:numPr>
      </w:pPr>
      <w:bookmarkStart w:id="34" w:name="_Toc356851196"/>
      <w:bookmarkStart w:id="35" w:name="_Toc498836240"/>
      <w:r>
        <w:rPr>
          <w:rFonts w:hint="eastAsia"/>
        </w:rPr>
        <w:t>3.5.1</w:t>
      </w:r>
      <w:r w:rsidR="00ED5278">
        <w:t xml:space="preserve"> </w:t>
      </w:r>
      <w:r>
        <w:rPr>
          <w:rFonts w:hint="eastAsia"/>
        </w:rPr>
        <w:t>编码标准</w:t>
      </w:r>
    </w:p>
    <w:p w14:paraId="6B67A168" w14:textId="77777777" w:rsidR="00286C0B" w:rsidRDefault="000B6BF7">
      <w:pPr>
        <w:ind w:left="720"/>
      </w:pPr>
      <w:r>
        <w:rPr>
          <w:rFonts w:hint="eastAsia"/>
        </w:rPr>
        <w:t>使用英文缩写命名变量、函数，同时使用google的命名约定。</w:t>
      </w:r>
    </w:p>
    <w:p w14:paraId="01A7F95D" w14:textId="7C5C4F66" w:rsidR="00286C0B" w:rsidRDefault="000B6BF7">
      <w:pPr>
        <w:pStyle w:val="3"/>
        <w:numPr>
          <w:ilvl w:val="0"/>
          <w:numId w:val="0"/>
        </w:numPr>
      </w:pPr>
      <w:r>
        <w:rPr>
          <w:rFonts w:hint="eastAsia"/>
        </w:rPr>
        <w:t>3.5.2</w:t>
      </w:r>
      <w:r w:rsidR="00924EB9">
        <w:t xml:space="preserve"> </w:t>
      </w:r>
      <w:r>
        <w:rPr>
          <w:rFonts w:hint="eastAsia"/>
        </w:rPr>
        <w:t>模块化</w:t>
      </w:r>
    </w:p>
    <w:p w14:paraId="24161710" w14:textId="77777777" w:rsidR="00286C0B" w:rsidRDefault="000B6BF7">
      <w:pPr>
        <w:ind w:left="720"/>
      </w:pPr>
      <w:r>
        <w:rPr>
          <w:rFonts w:hint="eastAsia"/>
        </w:rPr>
        <w:t>提高模块化程度，使用类和函数进行封装。尽量将功能封装在模块内，减少模块之间的通信，实现高耦合、低内聚的特性。</w:t>
      </w:r>
    </w:p>
    <w:p w14:paraId="7E7F9614" w14:textId="579F1668" w:rsidR="00286C0B" w:rsidRDefault="000B6BF7">
      <w:pPr>
        <w:pStyle w:val="3"/>
        <w:numPr>
          <w:ilvl w:val="0"/>
          <w:numId w:val="0"/>
        </w:numPr>
      </w:pPr>
      <w:r>
        <w:rPr>
          <w:rFonts w:hint="eastAsia"/>
        </w:rPr>
        <w:t>3.5.3</w:t>
      </w:r>
      <w:r w:rsidR="00924EB9">
        <w:t xml:space="preserve"> </w:t>
      </w:r>
      <w:r>
        <w:rPr>
          <w:rFonts w:hint="eastAsia"/>
        </w:rPr>
        <w:t>前后端分离</w:t>
      </w:r>
    </w:p>
    <w:p w14:paraId="7FAD7DBA" w14:textId="77777777" w:rsidR="00286C0B" w:rsidRDefault="000B6BF7">
      <w:r>
        <w:tab/>
      </w:r>
      <w:r>
        <w:rPr>
          <w:rFonts w:hint="eastAsia"/>
        </w:rPr>
        <w:t>前后端分离原则，将GUI和后端解释程序进行分离。</w:t>
      </w:r>
    </w:p>
    <w:bookmarkEnd w:id="34"/>
    <w:bookmarkEnd w:id="35"/>
    <w:p w14:paraId="3DBD45ED" w14:textId="77777777" w:rsidR="00286C0B" w:rsidRDefault="000B6BF7">
      <w:pPr>
        <w:pStyle w:val="2"/>
      </w:pPr>
      <w:r>
        <w:rPr>
          <w:rFonts w:hint="eastAsia"/>
        </w:rPr>
        <w:t>设计约束</w:t>
      </w:r>
      <w:bookmarkEnd w:id="20"/>
      <w:bookmarkEnd w:id="21"/>
    </w:p>
    <w:p w14:paraId="21306A98" w14:textId="77777777" w:rsidR="00286C0B" w:rsidRDefault="000B6BF7">
      <w:pPr>
        <w:pStyle w:val="3"/>
        <w:ind w:left="720" w:hanging="720"/>
      </w:pPr>
      <w:r>
        <w:rPr>
          <w:rFonts w:hint="eastAsia"/>
        </w:rPr>
        <w:t>编程语言</w:t>
      </w:r>
    </w:p>
    <w:p w14:paraId="5976065C" w14:textId="77777777" w:rsidR="00286C0B" w:rsidRDefault="000B6BF7">
      <w:r>
        <w:rPr>
          <w:rFonts w:hint="eastAsia"/>
        </w:rPr>
        <w:t xml:space="preserve">        项目使用JAVA和JavaScript编写，数据库使用SQL server语言，网页使用HTML，JS和CSS进行开发。</w:t>
      </w:r>
    </w:p>
    <w:p w14:paraId="1FDED9A8" w14:textId="77777777" w:rsidR="00286C0B" w:rsidRDefault="000B6BF7">
      <w:pPr>
        <w:pStyle w:val="3"/>
        <w:ind w:left="720" w:hanging="720"/>
        <w:rPr>
          <w:szCs w:val="22"/>
        </w:rPr>
      </w:pPr>
      <w:r>
        <w:rPr>
          <w:rFonts w:hint="eastAsia"/>
          <w:szCs w:val="22"/>
        </w:rPr>
        <w:t>开发工具</w:t>
      </w:r>
    </w:p>
    <w:p w14:paraId="4350BA87" w14:textId="77777777" w:rsidR="00286C0B" w:rsidRDefault="000B6BF7">
      <w:pPr>
        <w:rPr>
          <w:szCs w:val="22"/>
        </w:rPr>
      </w:pPr>
      <w:r>
        <w:rPr>
          <w:rFonts w:hint="eastAsia"/>
          <w:szCs w:val="22"/>
        </w:rPr>
        <w:t xml:space="preserve">       Visual Studio </w:t>
      </w:r>
    </w:p>
    <w:p w14:paraId="0B10A53D" w14:textId="77777777" w:rsidR="00286C0B" w:rsidRDefault="000B6BF7">
      <w:pPr>
        <w:rPr>
          <w:szCs w:val="22"/>
        </w:rPr>
      </w:pPr>
      <w:r>
        <w:rPr>
          <w:rFonts w:hint="eastAsia"/>
          <w:szCs w:val="22"/>
        </w:rPr>
        <w:t xml:space="preserve">       </w:t>
      </w:r>
      <w:proofErr w:type="spellStart"/>
      <w:r>
        <w:rPr>
          <w:rFonts w:hint="eastAsia"/>
          <w:szCs w:val="22"/>
        </w:rPr>
        <w:t>Navicat</w:t>
      </w:r>
      <w:proofErr w:type="spellEnd"/>
    </w:p>
    <w:p w14:paraId="189FC09F" w14:textId="77777777" w:rsidR="00286C0B" w:rsidRDefault="004F46B9">
      <w:pPr>
        <w:rPr>
          <w:szCs w:val="22"/>
        </w:rPr>
      </w:pPr>
      <w:r>
        <w:rPr>
          <w:rFonts w:hint="eastAsia"/>
          <w:szCs w:val="22"/>
        </w:rPr>
        <w:t xml:space="preserve">       </w:t>
      </w:r>
      <w:proofErr w:type="spellStart"/>
      <w:r>
        <w:rPr>
          <w:rFonts w:hint="eastAsia"/>
          <w:szCs w:val="22"/>
        </w:rPr>
        <w:t>Intellij</w:t>
      </w:r>
      <w:proofErr w:type="spellEnd"/>
      <w:r>
        <w:rPr>
          <w:rFonts w:hint="eastAsia"/>
          <w:szCs w:val="22"/>
        </w:rPr>
        <w:t xml:space="preserve"> Idea</w:t>
      </w:r>
    </w:p>
    <w:p w14:paraId="43AD54BA" w14:textId="77777777" w:rsidR="00286C0B" w:rsidRDefault="000B6BF7">
      <w:pPr>
        <w:pStyle w:val="3"/>
        <w:ind w:left="720" w:hanging="720"/>
        <w:rPr>
          <w:szCs w:val="22"/>
        </w:rPr>
      </w:pPr>
      <w:r>
        <w:rPr>
          <w:rFonts w:hint="eastAsia"/>
          <w:szCs w:val="22"/>
        </w:rPr>
        <w:t>系统开发流程</w:t>
      </w:r>
    </w:p>
    <w:p w14:paraId="6B98298D" w14:textId="77777777" w:rsidR="00286C0B" w:rsidRDefault="000B6BF7">
      <w:pPr>
        <w:rPr>
          <w:szCs w:val="22"/>
        </w:rPr>
      </w:pPr>
      <w:r>
        <w:rPr>
          <w:rFonts w:hint="eastAsia"/>
          <w:szCs w:val="22"/>
        </w:rPr>
        <w:t xml:space="preserve">       首先使用Java和</w:t>
      </w:r>
      <w:proofErr w:type="spellStart"/>
      <w:r>
        <w:rPr>
          <w:rFonts w:hint="eastAsia"/>
          <w:szCs w:val="22"/>
        </w:rPr>
        <w:t>Jave</w:t>
      </w:r>
      <w:proofErr w:type="spellEnd"/>
      <w:r>
        <w:rPr>
          <w:rFonts w:hint="eastAsia"/>
          <w:szCs w:val="22"/>
        </w:rPr>
        <w:t xml:space="preserve"> Script完成网站基本代码编写，然后加入SQL server语句，最后将两者整合测试</w:t>
      </w:r>
    </w:p>
    <w:p w14:paraId="477EF916" w14:textId="77777777" w:rsidR="00286C0B" w:rsidRDefault="000B6BF7">
      <w:pPr>
        <w:pStyle w:val="3"/>
        <w:ind w:left="720" w:hanging="720"/>
        <w:rPr>
          <w:szCs w:val="22"/>
        </w:rPr>
      </w:pPr>
      <w:r>
        <w:rPr>
          <w:rFonts w:hint="eastAsia"/>
          <w:szCs w:val="22"/>
        </w:rPr>
        <w:t>兼容性约束</w:t>
      </w:r>
    </w:p>
    <w:p w14:paraId="6D26AC5D" w14:textId="77777777" w:rsidR="00286C0B" w:rsidRDefault="000B6BF7">
      <w:r>
        <w:rPr>
          <w:rFonts w:hint="eastAsia"/>
        </w:rPr>
        <w:t xml:space="preserve">       服务器操作系统不做要求</w:t>
      </w:r>
    </w:p>
    <w:p w14:paraId="7FAF50C9" w14:textId="77777777" w:rsidR="00286C0B" w:rsidRDefault="000B6BF7">
      <w:pPr>
        <w:pStyle w:val="2"/>
      </w:pPr>
      <w:bookmarkStart w:id="36" w:name="_Toc498836243"/>
      <w:bookmarkStart w:id="37" w:name="_Toc356851199"/>
      <w:r>
        <w:rPr>
          <w:rFonts w:hint="eastAsia"/>
        </w:rPr>
        <w:lastRenderedPageBreak/>
        <w:t>联机用户文档和帮助系统需求</w:t>
      </w:r>
      <w:bookmarkEnd w:id="36"/>
      <w:bookmarkEnd w:id="37"/>
    </w:p>
    <w:p w14:paraId="03BB2988" w14:textId="77777777" w:rsidR="00286C0B" w:rsidRDefault="000B6BF7">
      <w:pPr>
        <w:pStyle w:val="3"/>
        <w:ind w:left="720" w:hanging="720"/>
        <w:rPr>
          <w:szCs w:val="22"/>
        </w:rPr>
      </w:pPr>
      <w:r>
        <w:rPr>
          <w:rFonts w:hint="eastAsia"/>
          <w:szCs w:val="22"/>
        </w:rPr>
        <w:t>用户手册</w:t>
      </w:r>
    </w:p>
    <w:p w14:paraId="3E34F948" w14:textId="77777777" w:rsidR="00286C0B" w:rsidRDefault="000B6BF7">
      <w:pPr>
        <w:rPr>
          <w:szCs w:val="22"/>
        </w:rPr>
      </w:pPr>
      <w:r>
        <w:rPr>
          <w:rFonts w:hint="eastAsia"/>
          <w:szCs w:val="22"/>
        </w:rPr>
        <w:t xml:space="preserve">       无用户手册，但在网页首页及相关页面有说明文档，记录关于注册登陆以及一些相关服务和操作的说明。</w:t>
      </w:r>
    </w:p>
    <w:p w14:paraId="114C25D0" w14:textId="77777777" w:rsidR="00286C0B" w:rsidRDefault="000B6BF7">
      <w:pPr>
        <w:pStyle w:val="3"/>
        <w:ind w:left="720" w:hanging="720"/>
        <w:rPr>
          <w:szCs w:val="22"/>
        </w:rPr>
      </w:pPr>
      <w:r>
        <w:rPr>
          <w:rFonts w:hint="eastAsia"/>
          <w:szCs w:val="22"/>
        </w:rPr>
        <w:t>帮助系统需求</w:t>
      </w:r>
    </w:p>
    <w:p w14:paraId="31534A32" w14:textId="77777777" w:rsidR="00286C0B" w:rsidRDefault="000B6BF7">
      <w:pPr>
        <w:rPr>
          <w:szCs w:val="22"/>
        </w:rPr>
      </w:pPr>
      <w:r>
        <w:rPr>
          <w:rFonts w:hint="eastAsia"/>
          <w:szCs w:val="22"/>
        </w:rPr>
        <w:t xml:space="preserve">       帮助系统要包含用户注册，用户登陆的管理。个人信息的管理功能实现的详细步骤。</w:t>
      </w:r>
    </w:p>
    <w:p w14:paraId="63522B64" w14:textId="77777777" w:rsidR="00286C0B" w:rsidRDefault="00286C0B"/>
    <w:p w14:paraId="62578340" w14:textId="77777777" w:rsidR="00286C0B" w:rsidRDefault="000B6BF7">
      <w:pPr>
        <w:pStyle w:val="2"/>
      </w:pPr>
      <w:bookmarkStart w:id="38" w:name="_Toc356851200"/>
      <w:bookmarkStart w:id="39" w:name="_Toc498836245"/>
      <w:r>
        <w:rPr>
          <w:rFonts w:hint="eastAsia"/>
        </w:rPr>
        <w:t>接口</w:t>
      </w:r>
      <w:bookmarkEnd w:id="38"/>
      <w:bookmarkEnd w:id="39"/>
    </w:p>
    <w:p w14:paraId="52532BFB" w14:textId="77777777" w:rsidR="00286C0B" w:rsidRDefault="000B6BF7">
      <w:pPr>
        <w:pStyle w:val="3"/>
        <w:ind w:left="720" w:hanging="720"/>
      </w:pPr>
      <w:bookmarkStart w:id="40" w:name="_Toc356851201"/>
      <w:bookmarkStart w:id="41" w:name="_Toc498836246"/>
      <w:r>
        <w:rPr>
          <w:rFonts w:hint="eastAsia"/>
        </w:rPr>
        <w:t>用户界面</w:t>
      </w:r>
      <w:bookmarkEnd w:id="40"/>
      <w:bookmarkEnd w:id="41"/>
    </w:p>
    <w:p w14:paraId="5BCB0E14" w14:textId="77777777" w:rsidR="00286C0B" w:rsidRDefault="000B6BF7">
      <w:pPr>
        <w:pStyle w:val="a5"/>
      </w:pPr>
      <w:r>
        <w:rPr>
          <w:rFonts w:hint="eastAsia"/>
        </w:rPr>
        <w:t>用户界面包括：</w:t>
      </w:r>
    </w:p>
    <w:p w14:paraId="17E80390" w14:textId="77777777" w:rsidR="00286C0B" w:rsidRDefault="000B6BF7">
      <w:pPr>
        <w:pStyle w:val="a5"/>
      </w:pPr>
      <w:r>
        <w:rPr>
          <w:rFonts w:hint="eastAsia"/>
        </w:rPr>
        <w:t>网站首页</w:t>
      </w:r>
    </w:p>
    <w:p w14:paraId="3ADD6D2D" w14:textId="77777777" w:rsidR="00286C0B" w:rsidRDefault="000B6BF7">
      <w:pPr>
        <w:pStyle w:val="a5"/>
      </w:pPr>
      <w:r>
        <w:rPr>
          <w:rFonts w:hint="eastAsia"/>
        </w:rPr>
        <w:t>用户登陆及注册界面</w:t>
      </w:r>
    </w:p>
    <w:p w14:paraId="5BB22439" w14:textId="77777777" w:rsidR="00286C0B" w:rsidRDefault="000B6BF7">
      <w:pPr>
        <w:pStyle w:val="a5"/>
      </w:pPr>
      <w:r>
        <w:rPr>
          <w:rFonts w:hint="eastAsia"/>
        </w:rPr>
        <w:t>用户个人界面</w:t>
      </w:r>
    </w:p>
    <w:p w14:paraId="5C24867B" w14:textId="77777777" w:rsidR="00286C0B" w:rsidRDefault="000B6BF7">
      <w:pPr>
        <w:pStyle w:val="a5"/>
      </w:pPr>
      <w:r>
        <w:rPr>
          <w:rFonts w:hint="eastAsia"/>
        </w:rPr>
        <w:t>管理员界面</w:t>
      </w:r>
    </w:p>
    <w:p w14:paraId="00480C7B" w14:textId="77777777" w:rsidR="00286C0B" w:rsidRDefault="000B6BF7">
      <w:pPr>
        <w:pStyle w:val="a5"/>
      </w:pPr>
      <w:r>
        <w:rPr>
          <w:rFonts w:hint="eastAsia"/>
        </w:rPr>
        <w:t>网站链接</w:t>
      </w:r>
    </w:p>
    <w:p w14:paraId="67137E75" w14:textId="77777777" w:rsidR="00286C0B" w:rsidRDefault="000B6BF7">
      <w:pPr>
        <w:pStyle w:val="3"/>
        <w:ind w:left="720" w:hanging="720"/>
      </w:pPr>
      <w:bookmarkStart w:id="42" w:name="_Toc356851202"/>
      <w:bookmarkStart w:id="43" w:name="_Toc498836247"/>
      <w:r>
        <w:rPr>
          <w:rFonts w:hint="eastAsia"/>
        </w:rPr>
        <w:t>硬件接口</w:t>
      </w:r>
      <w:bookmarkEnd w:id="42"/>
      <w:bookmarkEnd w:id="43"/>
    </w:p>
    <w:p w14:paraId="71E73C0C" w14:textId="43B8D0EB" w:rsidR="00286C0B" w:rsidRDefault="000B6BF7">
      <w:pPr>
        <w:pStyle w:val="a5"/>
      </w:pPr>
      <w:r>
        <w:rPr>
          <w:rFonts w:hint="eastAsia"/>
        </w:rPr>
        <w:t>服务器物理地址及网卡的地址：</w:t>
      </w:r>
      <w:r w:rsidR="003C2343">
        <w:rPr>
          <w:rFonts w:hint="eastAsia"/>
        </w:rPr>
        <w:t>待定</w:t>
      </w:r>
    </w:p>
    <w:p w14:paraId="4EF79603" w14:textId="10717062" w:rsidR="00286C0B" w:rsidRDefault="000B6BF7">
      <w:pPr>
        <w:pStyle w:val="a5"/>
      </w:pPr>
      <w:r>
        <w:rPr>
          <w:rFonts w:hint="eastAsia"/>
        </w:rPr>
        <w:t>IP地址：</w:t>
      </w:r>
      <w:r w:rsidR="003C2343">
        <w:rPr>
          <w:rFonts w:hint="eastAsia"/>
        </w:rPr>
        <w:t>待定</w:t>
      </w:r>
    </w:p>
    <w:p w14:paraId="0B42E276" w14:textId="055A88CC" w:rsidR="00286C0B" w:rsidRDefault="000B6BF7">
      <w:pPr>
        <w:pStyle w:val="a5"/>
      </w:pPr>
      <w:r>
        <w:rPr>
          <w:rFonts w:hint="eastAsia"/>
        </w:rPr>
        <w:t>域名：</w:t>
      </w:r>
      <w:r w:rsidR="003C2343">
        <w:rPr>
          <w:rFonts w:hint="eastAsia"/>
        </w:rPr>
        <w:t>待定</w:t>
      </w:r>
    </w:p>
    <w:p w14:paraId="1FF67587" w14:textId="77777777" w:rsidR="00286C0B" w:rsidRDefault="000B6BF7">
      <w:pPr>
        <w:pStyle w:val="3"/>
        <w:ind w:left="720" w:hanging="720"/>
      </w:pPr>
      <w:bookmarkStart w:id="44" w:name="_Toc356851203"/>
      <w:bookmarkStart w:id="45" w:name="_Toc498836248"/>
      <w:r>
        <w:rPr>
          <w:rFonts w:hint="eastAsia"/>
        </w:rPr>
        <w:t>软件接口</w:t>
      </w:r>
      <w:bookmarkEnd w:id="44"/>
      <w:bookmarkEnd w:id="45"/>
    </w:p>
    <w:p w14:paraId="4D077969" w14:textId="7DC22396" w:rsidR="00286C0B" w:rsidRDefault="000B6BF7">
      <w:pPr>
        <w:pStyle w:val="a5"/>
      </w:pPr>
      <w:r>
        <w:rPr>
          <w:rFonts w:hint="eastAsia"/>
        </w:rPr>
        <w:t>服务器端与客户端的接口：</w:t>
      </w:r>
      <w:r w:rsidR="003C2343">
        <w:rPr>
          <w:rFonts w:hint="eastAsia"/>
        </w:rPr>
        <w:t>待定</w:t>
      </w:r>
    </w:p>
    <w:p w14:paraId="32C981EB" w14:textId="77777777" w:rsidR="00286C0B" w:rsidRDefault="000B6BF7">
      <w:pPr>
        <w:pStyle w:val="3"/>
        <w:ind w:left="720" w:hanging="720"/>
      </w:pPr>
      <w:bookmarkStart w:id="46" w:name="_Toc498836249"/>
      <w:bookmarkStart w:id="47" w:name="_Toc356851204"/>
      <w:r>
        <w:rPr>
          <w:rFonts w:hint="eastAsia"/>
        </w:rPr>
        <w:t>通信接口</w:t>
      </w:r>
      <w:bookmarkEnd w:id="46"/>
      <w:bookmarkEnd w:id="47"/>
    </w:p>
    <w:p w14:paraId="7789E6DD" w14:textId="24B56A4B" w:rsidR="00286C0B" w:rsidRDefault="000B6BF7">
      <w:pPr>
        <w:ind w:firstLineChars="400" w:firstLine="800"/>
      </w:pPr>
      <w:r>
        <w:rPr>
          <w:rFonts w:hint="eastAsia"/>
        </w:rPr>
        <w:t>通信接口遵循下列协议开发：</w:t>
      </w:r>
      <w:r w:rsidR="003C2343">
        <w:rPr>
          <w:rFonts w:hint="eastAsia"/>
        </w:rPr>
        <w:t>待定</w:t>
      </w:r>
    </w:p>
    <w:p w14:paraId="006AABF8" w14:textId="5CED22DB" w:rsidR="00286C0B" w:rsidRDefault="000B6BF7">
      <w:pPr>
        <w:ind w:firstLineChars="400" w:firstLine="800"/>
      </w:pPr>
      <w:r>
        <w:rPr>
          <w:rFonts w:hint="eastAsia"/>
        </w:rPr>
        <w:t>传输</w:t>
      </w:r>
      <w:proofErr w:type="gramStart"/>
      <w:r>
        <w:rPr>
          <w:rFonts w:hint="eastAsia"/>
        </w:rPr>
        <w:t>层协议</w:t>
      </w:r>
      <w:proofErr w:type="gramEnd"/>
      <w:r>
        <w:rPr>
          <w:rFonts w:hint="eastAsia"/>
        </w:rPr>
        <w:t>为：</w:t>
      </w:r>
      <w:r w:rsidR="003C2343">
        <w:rPr>
          <w:rFonts w:hint="eastAsia"/>
        </w:rPr>
        <w:t>待定</w:t>
      </w:r>
    </w:p>
    <w:p w14:paraId="1753E9FD" w14:textId="4BA5EEBC" w:rsidR="00286C0B" w:rsidRDefault="000B6BF7">
      <w:pPr>
        <w:ind w:firstLineChars="400" w:firstLine="800"/>
      </w:pPr>
      <w:r>
        <w:rPr>
          <w:rFonts w:hint="eastAsia"/>
        </w:rPr>
        <w:t>网络层协议为：</w:t>
      </w:r>
      <w:r w:rsidR="003C2343">
        <w:rPr>
          <w:rFonts w:hint="eastAsia"/>
        </w:rPr>
        <w:t>待定</w:t>
      </w:r>
    </w:p>
    <w:p w14:paraId="09445ECA" w14:textId="77777777" w:rsidR="00286C0B" w:rsidRDefault="000B6BF7">
      <w:pPr>
        <w:pStyle w:val="2"/>
      </w:pPr>
      <w:bookmarkStart w:id="48" w:name="_Toc356851205"/>
      <w:bookmarkStart w:id="49" w:name="_Toc498836252"/>
      <w:r>
        <w:rPr>
          <w:rFonts w:hint="eastAsia"/>
        </w:rPr>
        <w:t>适用的标准</w:t>
      </w:r>
      <w:bookmarkEnd w:id="48"/>
      <w:bookmarkEnd w:id="49"/>
    </w:p>
    <w:p w14:paraId="1EF51C20" w14:textId="77777777" w:rsidR="00286C0B" w:rsidRDefault="000B6BF7">
      <w:pPr>
        <w:pStyle w:val="a5"/>
        <w:ind w:firstLineChars="200" w:firstLine="400"/>
      </w:pPr>
      <w:r>
        <w:rPr>
          <w:rFonts w:hint="eastAsia"/>
        </w:rPr>
        <w:t>您同意遵守《中华人民共和国保密法》，《计算机信息系统国际联网保密管理规定》，《中华人民共和国计算机信息系统安全保护条例》，《计算机信息网络国际联网安全保护管理办法》，《中华人民共和国计算机信息网络联网管理暂行规定》及其实施办法 等相关法律法规的任何及所有的规定，并对您以任何方式使用服务的任何行为及其结果承担全部责任。在任何情况下，如果</w:t>
      </w:r>
      <w:proofErr w:type="spellStart"/>
      <w:r>
        <w:rPr>
          <w:rFonts w:hint="eastAsia"/>
        </w:rPr>
        <w:t>PcLogo</w:t>
      </w:r>
      <w:proofErr w:type="spellEnd"/>
      <w:r>
        <w:rPr>
          <w:rFonts w:hint="eastAsia"/>
        </w:rPr>
        <w:t>合理地认为您的任何行为，包括但不限于您的任何言论和其他行为违反或可能违反上述法律和法规的任何规定，</w:t>
      </w:r>
      <w:proofErr w:type="spellStart"/>
      <w:r>
        <w:rPr>
          <w:rFonts w:hint="eastAsia"/>
        </w:rPr>
        <w:t>PcLogo</w:t>
      </w:r>
      <w:proofErr w:type="spellEnd"/>
      <w:r>
        <w:rPr>
          <w:rFonts w:hint="eastAsia"/>
        </w:rPr>
        <w:t>可在任何时候不经任何事先通知终止向您提供服务。</w:t>
      </w:r>
    </w:p>
    <w:sectPr w:rsidR="00286C0B">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1E13EB" w14:textId="77777777" w:rsidR="00173F05" w:rsidRDefault="00173F05">
      <w:pPr>
        <w:spacing w:line="240" w:lineRule="auto"/>
      </w:pPr>
      <w:r>
        <w:separator/>
      </w:r>
    </w:p>
  </w:endnote>
  <w:endnote w:type="continuationSeparator" w:id="0">
    <w:p w14:paraId="79BEA5F5" w14:textId="77777777" w:rsidR="00173F05" w:rsidRDefault="0017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F613D" w14:paraId="00E3A78A" w14:textId="77777777">
      <w:tc>
        <w:tcPr>
          <w:tcW w:w="3162" w:type="dxa"/>
          <w:tcBorders>
            <w:top w:val="nil"/>
            <w:left w:val="nil"/>
            <w:bottom w:val="nil"/>
            <w:right w:val="nil"/>
          </w:tcBorders>
        </w:tcPr>
        <w:p w14:paraId="5111E73F" w14:textId="77777777" w:rsidR="00CF613D" w:rsidRDefault="00CF613D">
          <w:pPr>
            <w:ind w:right="360"/>
          </w:pPr>
          <w:r>
            <w:rPr>
              <w:rFonts w:ascii="Times New Roman"/>
            </w:rPr>
            <w:t>Confidential</w:t>
          </w:r>
        </w:p>
      </w:tc>
      <w:tc>
        <w:tcPr>
          <w:tcW w:w="3162" w:type="dxa"/>
          <w:tcBorders>
            <w:top w:val="nil"/>
            <w:left w:val="nil"/>
            <w:bottom w:val="nil"/>
            <w:right w:val="nil"/>
          </w:tcBorders>
        </w:tcPr>
        <w:p w14:paraId="36E12F22" w14:textId="77777777" w:rsidR="00CF613D" w:rsidRDefault="00CF613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77D9FD9F" w14:textId="128B345E" w:rsidR="00CF613D" w:rsidRDefault="00CF613D">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E21DF6">
            <w:rPr>
              <w:rStyle w:val="ad"/>
              <w:rFonts w:ascii="Times New Roman"/>
              <w:noProof/>
            </w:rPr>
            <w:t>10</w:t>
          </w:r>
          <w:r>
            <w:rPr>
              <w:rStyle w:val="ad"/>
              <w:rFonts w:ascii="Times New Roman"/>
            </w:rPr>
            <w:fldChar w:fldCharType="end"/>
          </w:r>
        </w:p>
      </w:tc>
    </w:tr>
  </w:tbl>
  <w:p w14:paraId="389F0677" w14:textId="77777777" w:rsidR="00CF613D" w:rsidRDefault="00CF613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E39D9" w14:textId="77777777" w:rsidR="00173F05" w:rsidRDefault="00173F05">
      <w:pPr>
        <w:spacing w:line="240" w:lineRule="auto"/>
      </w:pPr>
      <w:r>
        <w:separator/>
      </w:r>
    </w:p>
  </w:footnote>
  <w:footnote w:type="continuationSeparator" w:id="0">
    <w:p w14:paraId="5025328A" w14:textId="77777777" w:rsidR="00173F05" w:rsidRDefault="00173F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E665" w14:textId="77777777" w:rsidR="00CF613D" w:rsidRDefault="00CF613D">
    <w:pPr>
      <w:rPr>
        <w:sz w:val="24"/>
      </w:rPr>
    </w:pPr>
  </w:p>
  <w:p w14:paraId="6FD48715" w14:textId="77777777" w:rsidR="00CF613D" w:rsidRDefault="00CF613D">
    <w:pPr>
      <w:pBdr>
        <w:top w:val="single" w:sz="6" w:space="1" w:color="auto"/>
      </w:pBdr>
      <w:rPr>
        <w:sz w:val="24"/>
      </w:rPr>
    </w:pPr>
  </w:p>
  <w:p w14:paraId="474F1B07" w14:textId="77777777" w:rsidR="00CF613D" w:rsidRDefault="00CF613D">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40CCB2AF" w14:textId="77777777" w:rsidR="00CF613D" w:rsidRDefault="00CF613D">
    <w:pPr>
      <w:pBdr>
        <w:bottom w:val="single" w:sz="6" w:space="1" w:color="auto"/>
      </w:pBdr>
      <w:jc w:val="right"/>
      <w:rPr>
        <w:sz w:val="24"/>
      </w:rPr>
    </w:pPr>
  </w:p>
  <w:p w14:paraId="07EFC6EF" w14:textId="77777777" w:rsidR="00CF613D" w:rsidRDefault="00CF613D">
    <w:pPr>
      <w:pStyle w:val="a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F613D" w14:paraId="2C4E701A" w14:textId="77777777">
      <w:tc>
        <w:tcPr>
          <w:tcW w:w="6379" w:type="dxa"/>
        </w:tcPr>
        <w:p w14:paraId="28EC0F37" w14:textId="215E52FC" w:rsidR="00CF613D" w:rsidRDefault="00F35720">
          <w:r>
            <w:rPr>
              <w:rFonts w:ascii="Times New Roman"/>
            </w:rPr>
            <w:t>My PC Log</w:t>
          </w:r>
        </w:p>
      </w:tc>
      <w:tc>
        <w:tcPr>
          <w:tcW w:w="3179" w:type="dxa"/>
        </w:tcPr>
        <w:p w14:paraId="0310886D" w14:textId="13795D22" w:rsidR="00CF613D" w:rsidRDefault="0015776B">
          <w:pPr>
            <w:tabs>
              <w:tab w:val="left" w:pos="1135"/>
            </w:tabs>
            <w:spacing w:before="40"/>
            <w:ind w:right="68"/>
          </w:pPr>
          <w:r>
            <w:rPr>
              <w:rFonts w:ascii="Times New Roman"/>
            </w:rPr>
            <w:t xml:space="preserve">  Version:           &lt;</w:t>
          </w:r>
          <w:r>
            <w:rPr>
              <w:rFonts w:ascii="Times New Roman" w:hint="eastAsia"/>
            </w:rPr>
            <w:t>2</w:t>
          </w:r>
          <w:r w:rsidR="00CF613D">
            <w:rPr>
              <w:rFonts w:ascii="Times New Roman"/>
            </w:rPr>
            <w:t>.0&gt;</w:t>
          </w:r>
        </w:p>
      </w:tc>
    </w:tr>
    <w:tr w:rsidR="00CF613D" w14:paraId="6B47AEA1" w14:textId="77777777">
      <w:tc>
        <w:tcPr>
          <w:tcW w:w="6379" w:type="dxa"/>
        </w:tcPr>
        <w:p w14:paraId="582F5942" w14:textId="77777777" w:rsidR="00CF613D" w:rsidRDefault="00CF613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B801238" w14:textId="630451D2" w:rsidR="00CF613D" w:rsidRDefault="00CF613D">
          <w:r>
            <w:rPr>
              <w:rFonts w:ascii="Times New Roman"/>
            </w:rPr>
            <w:t xml:space="preserve">  Date:  &lt;</w:t>
          </w:r>
          <w:r w:rsidR="0015776B">
            <w:rPr>
              <w:rFonts w:ascii="Times New Roman" w:hint="eastAsia"/>
            </w:rPr>
            <w:t>1</w:t>
          </w:r>
          <w:r w:rsidR="00F35720">
            <w:rPr>
              <w:rFonts w:ascii="Times New Roman"/>
            </w:rPr>
            <w:t xml:space="preserve">7 </w:t>
          </w:r>
          <w:r>
            <w:rPr>
              <w:rFonts w:ascii="Times New Roman"/>
            </w:rPr>
            <w:t>/</w:t>
          </w:r>
          <w:r w:rsidR="0015776B">
            <w:rPr>
              <w:rFonts w:ascii="Times New Roman"/>
            </w:rPr>
            <w:t>1</w:t>
          </w:r>
          <w:r w:rsidR="0015776B">
            <w:rPr>
              <w:rFonts w:ascii="Times New Roman" w:hint="eastAsia"/>
            </w:rPr>
            <w:t>1</w:t>
          </w:r>
          <w:r>
            <w:rPr>
              <w:rFonts w:ascii="Times New Roman"/>
            </w:rPr>
            <w:t>/</w:t>
          </w:r>
          <w:r w:rsidR="00F35720">
            <w:rPr>
              <w:rFonts w:ascii="Times New Roman"/>
            </w:rPr>
            <w:t>2020</w:t>
          </w:r>
          <w:r>
            <w:rPr>
              <w:rFonts w:ascii="Times New Roman"/>
            </w:rPr>
            <w:t>&gt;</w:t>
          </w:r>
        </w:p>
      </w:tc>
    </w:tr>
  </w:tbl>
  <w:p w14:paraId="380350D9" w14:textId="77777777" w:rsidR="00CF613D" w:rsidRDefault="00CF613D">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0635F4"/>
    <w:rsid w:val="00076A2C"/>
    <w:rsid w:val="00080122"/>
    <w:rsid w:val="000B6BF7"/>
    <w:rsid w:val="000D4406"/>
    <w:rsid w:val="000F3446"/>
    <w:rsid w:val="00104A24"/>
    <w:rsid w:val="00132927"/>
    <w:rsid w:val="00136641"/>
    <w:rsid w:val="00154D2F"/>
    <w:rsid w:val="00155C32"/>
    <w:rsid w:val="0015776B"/>
    <w:rsid w:val="0015797F"/>
    <w:rsid w:val="00173F05"/>
    <w:rsid w:val="001A5853"/>
    <w:rsid w:val="001A60EF"/>
    <w:rsid w:val="002015CC"/>
    <w:rsid w:val="00207863"/>
    <w:rsid w:val="00217E12"/>
    <w:rsid w:val="00227BDC"/>
    <w:rsid w:val="0024037C"/>
    <w:rsid w:val="0025290C"/>
    <w:rsid w:val="00254357"/>
    <w:rsid w:val="00255C4E"/>
    <w:rsid w:val="00256F99"/>
    <w:rsid w:val="00266F7D"/>
    <w:rsid w:val="002678B7"/>
    <w:rsid w:val="00272C8F"/>
    <w:rsid w:val="002800E5"/>
    <w:rsid w:val="0028141E"/>
    <w:rsid w:val="00286C0B"/>
    <w:rsid w:val="00287152"/>
    <w:rsid w:val="002A3957"/>
    <w:rsid w:val="002B6D6E"/>
    <w:rsid w:val="002C1A2E"/>
    <w:rsid w:val="002C49AE"/>
    <w:rsid w:val="002C5926"/>
    <w:rsid w:val="0033431C"/>
    <w:rsid w:val="00367096"/>
    <w:rsid w:val="003C2343"/>
    <w:rsid w:val="003E7AB4"/>
    <w:rsid w:val="00416805"/>
    <w:rsid w:val="004262E3"/>
    <w:rsid w:val="0042795C"/>
    <w:rsid w:val="004538E9"/>
    <w:rsid w:val="00497B7F"/>
    <w:rsid w:val="004D70BA"/>
    <w:rsid w:val="004F46B9"/>
    <w:rsid w:val="005000BC"/>
    <w:rsid w:val="005B00A2"/>
    <w:rsid w:val="005E167F"/>
    <w:rsid w:val="005F1227"/>
    <w:rsid w:val="005F30A5"/>
    <w:rsid w:val="00670B88"/>
    <w:rsid w:val="006C6268"/>
    <w:rsid w:val="006D2019"/>
    <w:rsid w:val="007144C0"/>
    <w:rsid w:val="00737E5A"/>
    <w:rsid w:val="00745A1E"/>
    <w:rsid w:val="007469FC"/>
    <w:rsid w:val="00751C00"/>
    <w:rsid w:val="007572E3"/>
    <w:rsid w:val="00776366"/>
    <w:rsid w:val="00780D1E"/>
    <w:rsid w:val="007836C5"/>
    <w:rsid w:val="00783DA5"/>
    <w:rsid w:val="00806239"/>
    <w:rsid w:val="00820A95"/>
    <w:rsid w:val="00834790"/>
    <w:rsid w:val="00873FE5"/>
    <w:rsid w:val="00876DEC"/>
    <w:rsid w:val="008C208D"/>
    <w:rsid w:val="008E2CF2"/>
    <w:rsid w:val="00924A98"/>
    <w:rsid w:val="00924EB9"/>
    <w:rsid w:val="00937234"/>
    <w:rsid w:val="00937EEF"/>
    <w:rsid w:val="00960D5A"/>
    <w:rsid w:val="00964504"/>
    <w:rsid w:val="009D33C4"/>
    <w:rsid w:val="009E22A1"/>
    <w:rsid w:val="00A12DA6"/>
    <w:rsid w:val="00A44673"/>
    <w:rsid w:val="00A66838"/>
    <w:rsid w:val="00AB51B9"/>
    <w:rsid w:val="00B473C5"/>
    <w:rsid w:val="00B47EF5"/>
    <w:rsid w:val="00B52E7C"/>
    <w:rsid w:val="00B76C41"/>
    <w:rsid w:val="00B82EE2"/>
    <w:rsid w:val="00BB5AD9"/>
    <w:rsid w:val="00C02C80"/>
    <w:rsid w:val="00C22333"/>
    <w:rsid w:val="00C22A0B"/>
    <w:rsid w:val="00C24638"/>
    <w:rsid w:val="00C44889"/>
    <w:rsid w:val="00C5168C"/>
    <w:rsid w:val="00C84E1A"/>
    <w:rsid w:val="00CB40EF"/>
    <w:rsid w:val="00CC27DB"/>
    <w:rsid w:val="00CC308E"/>
    <w:rsid w:val="00CD1629"/>
    <w:rsid w:val="00CD636B"/>
    <w:rsid w:val="00CF613D"/>
    <w:rsid w:val="00D27A5D"/>
    <w:rsid w:val="00D50927"/>
    <w:rsid w:val="00D86DB9"/>
    <w:rsid w:val="00D94FC3"/>
    <w:rsid w:val="00DA1C72"/>
    <w:rsid w:val="00DB4BA1"/>
    <w:rsid w:val="00DC7891"/>
    <w:rsid w:val="00DD7EAE"/>
    <w:rsid w:val="00DF0495"/>
    <w:rsid w:val="00DF2FDB"/>
    <w:rsid w:val="00DF7263"/>
    <w:rsid w:val="00E21DF6"/>
    <w:rsid w:val="00E52882"/>
    <w:rsid w:val="00E565D2"/>
    <w:rsid w:val="00E67440"/>
    <w:rsid w:val="00E73F6D"/>
    <w:rsid w:val="00EB206A"/>
    <w:rsid w:val="00EB663C"/>
    <w:rsid w:val="00EB798D"/>
    <w:rsid w:val="00EC7956"/>
    <w:rsid w:val="00ED5278"/>
    <w:rsid w:val="00F02749"/>
    <w:rsid w:val="00F35720"/>
    <w:rsid w:val="00F362BF"/>
    <w:rsid w:val="00F42CDA"/>
    <w:rsid w:val="00F65EA0"/>
    <w:rsid w:val="00F818B7"/>
    <w:rsid w:val="00F9053F"/>
    <w:rsid w:val="00F91E5E"/>
    <w:rsid w:val="00F97EFD"/>
    <w:rsid w:val="00FA483C"/>
    <w:rsid w:val="00FD7540"/>
    <w:rsid w:val="00FF1964"/>
    <w:rsid w:val="220508C3"/>
    <w:rsid w:val="61242C3A"/>
    <w:rsid w:val="7BC1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AB13"/>
  <w15:docId w15:val="{71D8120F-32DD-4C82-AAB2-4499C9AB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qFormat/>
    <w:pPr>
      <w:tabs>
        <w:tab w:val="left" w:pos="1440"/>
        <w:tab w:val="right" w:pos="9360"/>
      </w:tabs>
      <w:ind w:left="864"/>
    </w:pPr>
  </w:style>
  <w:style w:type="paragraph" w:styleId="80">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qFormat/>
    <w:pPr>
      <w:tabs>
        <w:tab w:val="right" w:pos="9360"/>
      </w:tabs>
      <w:ind w:left="432" w:right="720"/>
    </w:pPr>
  </w:style>
  <w:style w:type="paragraph" w:styleId="90">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rPr>
      <w:color w:val="800080"/>
      <w:u w:val="single"/>
    </w:rPr>
  </w:style>
  <w:style w:type="character" w:styleId="af">
    <w:name w:val="Hyperlink"/>
    <w:rPr>
      <w:color w:val="0000FF"/>
      <w:u w:val="single"/>
    </w:rPr>
  </w:style>
  <w:style w:type="character" w:styleId="af0">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qFormat/>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paragraph" w:styleId="af1">
    <w:name w:val="Date"/>
    <w:basedOn w:val="a"/>
    <w:next w:val="a"/>
    <w:link w:val="af2"/>
    <w:rsid w:val="008C208D"/>
    <w:pPr>
      <w:ind w:leftChars="2500" w:left="100"/>
    </w:pPr>
  </w:style>
  <w:style w:type="character" w:customStyle="1" w:styleId="af2">
    <w:name w:val="日期 字符"/>
    <w:basedOn w:val="a0"/>
    <w:link w:val="af1"/>
    <w:rsid w:val="008C208D"/>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51</TotalTime>
  <Pages>10</Pages>
  <Words>677</Words>
  <Characters>3864</Characters>
  <Application>Microsoft Office Word</Application>
  <DocSecurity>0</DocSecurity>
  <Lines>32</Lines>
  <Paragraphs>9</Paragraphs>
  <ScaleCrop>false</ScaleCrop>
  <Company>&lt;SJTU&gt;</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think</cp:lastModifiedBy>
  <cp:revision>90</cp:revision>
  <cp:lastPrinted>2113-01-01T00:00:00Z</cp:lastPrinted>
  <dcterms:created xsi:type="dcterms:W3CDTF">2020-10-07T10:38:00Z</dcterms:created>
  <dcterms:modified xsi:type="dcterms:W3CDTF">2020-11-19T09:11:00Z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